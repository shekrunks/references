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:rsidTr="006C08A0">
        <w:tc>
          <w:tcPr>
            <w:tcW w:w="5013" w:type="dxa"/>
            <w:vAlign w:val="bottom"/>
          </w:tcPr>
          <w:p w:rsidR="00C84833" w:rsidRPr="009023FF" w:rsidRDefault="00964AB2" w:rsidP="00C84833">
            <w:pPr>
              <w:pStyle w:val="Title"/>
              <w:rPr>
                <w:sz w:val="64"/>
                <w:szCs w:val="64"/>
              </w:rPr>
            </w:pPr>
            <w:r>
              <w:rPr>
                <w:sz w:val="64"/>
                <w:szCs w:val="64"/>
              </w:rPr>
              <w:t>S</w:t>
            </w:r>
            <w:r w:rsidR="009023FF" w:rsidRPr="009023FF">
              <w:rPr>
                <w:sz w:val="64"/>
                <w:szCs w:val="64"/>
              </w:rPr>
              <w:t>iva Surendhar</w:t>
            </w:r>
          </w:p>
          <w:p w:rsidR="009023FF" w:rsidRDefault="009023FF" w:rsidP="00C84833">
            <w:pPr>
              <w:pStyle w:val="Title"/>
            </w:pPr>
            <w:r w:rsidRPr="009023FF">
              <w:rPr>
                <w:sz w:val="64"/>
                <w:szCs w:val="64"/>
              </w:rPr>
              <w:t>Suresh</w:t>
            </w:r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4E2970" w:rsidRPr="009D0878" w:rsidRDefault="00C02050" w:rsidP="004E2970">
                  <w:pPr>
                    <w:pStyle w:val="ContactInfo"/>
                  </w:pPr>
                  <w:sdt>
                    <w:sdtPr>
                      <w:rPr>
                        <w:rFonts w:ascii="Calibri" w:hAnsi="Calibri" w:cs="Calibri"/>
                        <w:color w:val="595959"/>
                        <w:lang w:val="en-IN"/>
                      </w:rPr>
                      <w:alias w:val="Enter address:"/>
                      <w:tag w:val="Enter address:"/>
                      <w:id w:val="966779368"/>
                      <w:placeholder>
                        <w:docPart w:val="43BA80F238564401B33CF9C1B64D169B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E1109E" w:rsidRPr="00E1109E">
                        <w:rPr>
                          <w:rFonts w:ascii="Calibri" w:hAnsi="Calibri" w:cs="Calibri"/>
                          <w:color w:val="595959"/>
                          <w:lang w:val="en-IN"/>
                        </w:rPr>
                        <w:t xml:space="preserve">Chennai, </w:t>
                      </w:r>
                      <w:proofErr w:type="spellStart"/>
                      <w:r w:rsidR="00E1109E" w:rsidRPr="00E1109E">
                        <w:rPr>
                          <w:rFonts w:ascii="Calibri" w:hAnsi="Calibri" w:cs="Calibri"/>
                          <w:color w:val="595959"/>
                          <w:lang w:val="en-IN"/>
                        </w:rPr>
                        <w:t>Tamilnadu</w:t>
                      </w:r>
                      <w:proofErr w:type="spellEnd"/>
                      <w:r w:rsidR="00E1109E" w:rsidRPr="00E1109E">
                        <w:rPr>
                          <w:rFonts w:ascii="Calibri" w:hAnsi="Calibri" w:cs="Calibri"/>
                          <w:color w:val="595959"/>
                          <w:lang w:val="en-IN"/>
                        </w:rPr>
                        <w:t>, India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57C10200" wp14:editId="2276A9A5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9D64AB6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972024">
              <w:sdt>
                <w:sdtPr>
                  <w:alias w:val="Enter phone:"/>
                  <w:tag w:val="Enter phone:"/>
                  <w:id w:val="-1849400302"/>
                  <w:placeholder>
                    <w:docPart w:val="1B6AF24E2D384F308E2B0155F39206B6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E1109E" w:rsidP="00E1109E">
                      <w:pPr>
                        <w:pStyle w:val="ContactInfo"/>
                      </w:pPr>
                      <w:r>
                        <w:t>+91 96000 91495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3D56EB25" wp14:editId="4A87B9DD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4D337A2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972024">
              <w:sdt>
                <w:sdtPr>
                  <w:alias w:val="Enter email:"/>
                  <w:tag w:val="Enter email:"/>
                  <w:id w:val="-675184368"/>
                  <w:placeholder>
                    <w:docPart w:val="75158F0767404E22AD540367B18B66FD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EC2876" w:rsidP="00EC2876">
                      <w:pPr>
                        <w:pStyle w:val="ContactInfo"/>
                      </w:pPr>
                      <w:r>
                        <w:t>sivasurendhar.s@gmai</w:t>
                      </w:r>
                      <w:r w:rsidR="00871D82">
                        <w:t>l</w:t>
                      </w:r>
                      <w:r>
                        <w:t>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3C7753B8" wp14:editId="040E649E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56103F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972024">
              <w:sdt>
                <w:sdtPr>
                  <w:rPr>
                    <w:rFonts w:ascii="Arial" w:hAnsi="Arial" w:cs="Arial"/>
                    <w:color w:val="036182"/>
                    <w:sz w:val="20"/>
                    <w:szCs w:val="20"/>
                    <w:lang w:val="en-IN"/>
                  </w:rPr>
                  <w:alias w:val="Enter LinkedIn profile:"/>
                  <w:tag w:val="Enter LinkedIn profile:"/>
                  <w:id w:val="1102843699"/>
                  <w:placeholder>
                    <w:docPart w:val="048FF22E78FF4468A33DF54155987B3D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FD1C49" w:rsidP="00932D92">
                      <w:pPr>
                        <w:pStyle w:val="ContactInfo"/>
                      </w:pPr>
                      <w:r w:rsidRPr="00FD1C49">
                        <w:rPr>
                          <w:rFonts w:ascii="Arial" w:hAnsi="Arial" w:cs="Arial"/>
                          <w:color w:val="036182"/>
                          <w:sz w:val="20"/>
                          <w:szCs w:val="20"/>
                          <w:lang w:val="en-IN"/>
                        </w:rPr>
                        <w:t>https://goo.gl/h8C4S7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3914C4D3" wp14:editId="6CCF9530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C0292CD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:rsidTr="00972024">
              <w:sdt>
                <w:sdtPr>
                  <w:rPr>
                    <w:rFonts w:ascii="Arial" w:hAnsi="Arial" w:cs="Arial"/>
                    <w:color w:val="036182"/>
                    <w:sz w:val="20"/>
                    <w:szCs w:val="20"/>
                    <w:lang w:val="en-IN"/>
                  </w:rPr>
                  <w:alias w:val="Enter Twitter/blog/portfolio:"/>
                  <w:tag w:val="Enter Twitter/blog/portfolio:"/>
                  <w:id w:val="182791170"/>
                  <w:placeholder>
                    <w:docPart w:val="88C858B5E7D34160843A7EAA24EE1758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RDefault="00685765" w:rsidP="00932D92">
                      <w:pPr>
                        <w:pStyle w:val="ContactInfo"/>
                      </w:pPr>
                      <w:r w:rsidRPr="00685765">
                        <w:rPr>
                          <w:rFonts w:ascii="Arial" w:hAnsi="Arial" w:cs="Arial"/>
                          <w:color w:val="036182"/>
                          <w:sz w:val="20"/>
                          <w:szCs w:val="20"/>
                          <w:lang w:val="en-IN"/>
                        </w:rPr>
                        <w:t>https://github.com/shekrunk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932D92" w:rsidRPr="009D0878" w:rsidRDefault="001C0C7F" w:rsidP="00932D92">
                  <w:pPr>
                    <w:pStyle w:val="Icons"/>
                  </w:pPr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180000" cy="1800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github.pn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92B95" w:rsidRDefault="00D92B95" w:rsidP="009D3336">
            <w:pPr>
              <w:pStyle w:val="Header"/>
            </w:pPr>
          </w:p>
        </w:tc>
      </w:tr>
    </w:tbl>
    <w:p w:rsidR="00C43D65" w:rsidRDefault="00970BC7">
      <w:r w:rsidRPr="00970BC7">
        <w:t xml:space="preserve">Java/Javascript Stack Application Programmer with </w:t>
      </w:r>
      <w:r w:rsidR="003D2D5C">
        <w:t xml:space="preserve">close to </w:t>
      </w:r>
      <w:r w:rsidRPr="00A150F4">
        <w:rPr>
          <w:b/>
          <w:i/>
        </w:rPr>
        <w:t>12 years</w:t>
      </w:r>
      <w:r w:rsidRPr="00970BC7">
        <w:t xml:space="preserve"> of IT experience with an inclination towards Application Performance Tuning and Process Automation/Tools Development</w:t>
      </w:r>
    </w:p>
    <w:p w:rsidR="00AD13CB" w:rsidRDefault="00232581" w:rsidP="00AD13CB">
      <w:pPr>
        <w:pStyle w:val="Heading1"/>
        <w:rPr>
          <w:rFonts w:asciiTheme="minorHAnsi" w:hAnsiTheme="minorHAnsi"/>
          <w:b w:val="0"/>
          <w:sz w:val="22"/>
          <w:szCs w:val="22"/>
          <w:vertAlign w:val="superscript"/>
        </w:rPr>
      </w:pPr>
      <w:r>
        <w:t xml:space="preserve">Technical </w:t>
      </w:r>
      <w:sdt>
        <w:sdtPr>
          <w:alias w:val="Skills:"/>
          <w:tag w:val="Skills:"/>
          <w:id w:val="-891506033"/>
          <w:placeholder>
            <w:docPart w:val="42BFEC510CBE466EA8A0847E961FAB26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  <w:r w:rsidR="00531727">
        <w:t xml:space="preserve"> </w:t>
      </w:r>
      <w:r w:rsidR="00531727" w:rsidRPr="00A4080A">
        <w:t xml:space="preserve"> </w:t>
      </w:r>
      <w:r w:rsidR="00A4080A" w:rsidRPr="00EA7DD0">
        <w:rPr>
          <w:rFonts w:asciiTheme="minorHAnsi" w:hAnsiTheme="minorHAnsi"/>
          <w:b w:val="0"/>
          <w:sz w:val="22"/>
          <w:szCs w:val="22"/>
          <w:vertAlign w:val="superscript"/>
        </w:rPr>
        <w:t xml:space="preserve">(recently used in </w:t>
      </w:r>
      <w:r w:rsidR="00A4080A" w:rsidRPr="005454C4">
        <w:rPr>
          <w:rFonts w:asciiTheme="minorHAnsi" w:hAnsiTheme="minorHAnsi"/>
          <w:sz w:val="22"/>
          <w:szCs w:val="22"/>
          <w:vertAlign w:val="superscript"/>
        </w:rPr>
        <w:t>bold</w:t>
      </w:r>
      <w:r w:rsidR="00A4080A" w:rsidRPr="00EA7DD0">
        <w:rPr>
          <w:rFonts w:asciiTheme="minorHAnsi" w:hAnsiTheme="minorHAnsi"/>
          <w:b w:val="0"/>
          <w:sz w:val="22"/>
          <w:szCs w:val="22"/>
          <w:vertAlign w:val="superscript"/>
        </w:rPr>
        <w:t>)</w:t>
      </w:r>
    </w:p>
    <w:p w:rsidR="00502097" w:rsidRDefault="00502097" w:rsidP="00AD13CB">
      <w:pPr>
        <w:pStyle w:val="Heading1"/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4395"/>
        <w:gridCol w:w="4961"/>
      </w:tblGrid>
      <w:tr w:rsidR="00DE6C6B" w:rsidTr="002127A9"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C6B" w:rsidRPr="00187C37" w:rsidRDefault="00DE6C6B" w:rsidP="00AA4426">
            <w:pPr>
              <w:pStyle w:val="Heading5"/>
            </w:pPr>
            <w:r>
              <w:t>Server Technologies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C6B" w:rsidRPr="00187C37" w:rsidRDefault="00DE6C6B" w:rsidP="00AA4426">
            <w:pPr>
              <w:pStyle w:val="Heading5"/>
            </w:pPr>
            <w:r>
              <w:t>Web Technologies</w:t>
            </w:r>
          </w:p>
        </w:tc>
      </w:tr>
      <w:tr w:rsidR="00FF6E47" w:rsidTr="002127A9">
        <w:tc>
          <w:tcPr>
            <w:tcW w:w="4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F6E47" w:rsidRPr="00325ACB" w:rsidRDefault="00FF6E47" w:rsidP="00547073">
            <w:pPr>
              <w:rPr>
                <w:b/>
              </w:rPr>
            </w:pPr>
            <w:r w:rsidRPr="00187C37">
              <w:rPr>
                <w:b/>
              </w:rPr>
              <w:t>Java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F6E47" w:rsidRPr="00187C37" w:rsidRDefault="00547073" w:rsidP="006F5D50">
            <w:pPr>
              <w:rPr>
                <w:b/>
              </w:rPr>
            </w:pPr>
            <w:r w:rsidRPr="00325ACB">
              <w:rPr>
                <w:b/>
              </w:rPr>
              <w:t>NodeJS</w:t>
            </w:r>
          </w:p>
        </w:tc>
      </w:tr>
      <w:tr w:rsidR="00FF6E47" w:rsidTr="002127A9">
        <w:tc>
          <w:tcPr>
            <w:tcW w:w="4395" w:type="dxa"/>
            <w:tcBorders>
              <w:left w:val="single" w:sz="4" w:space="0" w:color="auto"/>
              <w:right w:val="single" w:sz="4" w:space="0" w:color="auto"/>
            </w:tcBorders>
          </w:tcPr>
          <w:p w:rsidR="00FF6E47" w:rsidRDefault="00FF6E47" w:rsidP="001C7D2A">
            <w:r>
              <w:t>DOS</w:t>
            </w:r>
          </w:p>
          <w:p w:rsidR="00FF6E47" w:rsidRPr="00677C0B" w:rsidRDefault="00FF6E47" w:rsidP="001C7D2A">
            <w:r w:rsidRPr="00677C0B">
              <w:t xml:space="preserve">Unix Shell </w:t>
            </w:r>
          </w:p>
          <w:p w:rsidR="00FF6E47" w:rsidRPr="00187C37" w:rsidRDefault="00FF6E47" w:rsidP="001C7D2A">
            <w:pPr>
              <w:rPr>
                <w:b/>
              </w:rPr>
            </w:pPr>
            <w:r w:rsidRPr="00187C37">
              <w:rPr>
                <w:b/>
              </w:rPr>
              <w:t>Groovy</w:t>
            </w:r>
          </w:p>
          <w:p w:rsidR="00FF6E47" w:rsidRDefault="00FF6E47" w:rsidP="001C7D2A">
            <w:r w:rsidRPr="00677C0B">
              <w:t>Python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FF6E47" w:rsidRDefault="00547073" w:rsidP="001C7D2A">
            <w:pPr>
              <w:rPr>
                <w:b/>
              </w:rPr>
            </w:pPr>
            <w:r w:rsidRPr="00EB6B2F">
              <w:rPr>
                <w:b/>
              </w:rPr>
              <w:t>Javascript</w:t>
            </w:r>
          </w:p>
          <w:p w:rsidR="00D55EDB" w:rsidRPr="00D55EDB" w:rsidRDefault="00D55EDB" w:rsidP="001C7D2A">
            <w:r w:rsidRPr="00D55EDB">
              <w:t>Typescript</w:t>
            </w:r>
          </w:p>
        </w:tc>
      </w:tr>
      <w:tr w:rsidR="00FF6E47" w:rsidTr="002127A9">
        <w:tc>
          <w:tcPr>
            <w:tcW w:w="4395" w:type="dxa"/>
            <w:tcBorders>
              <w:left w:val="single" w:sz="4" w:space="0" w:color="auto"/>
              <w:right w:val="single" w:sz="4" w:space="0" w:color="auto"/>
            </w:tcBorders>
          </w:tcPr>
          <w:p w:rsidR="00FF6E47" w:rsidRPr="00187C37" w:rsidRDefault="00FF6E47" w:rsidP="00C01A20">
            <w:pPr>
              <w:rPr>
                <w:b/>
              </w:rPr>
            </w:pPr>
            <w:r w:rsidRPr="00187C37">
              <w:rPr>
                <w:b/>
              </w:rPr>
              <w:t>J2EE</w:t>
            </w:r>
          </w:p>
          <w:p w:rsidR="00FF6E47" w:rsidRPr="00187C37" w:rsidRDefault="00FF6E47" w:rsidP="00C01A20">
            <w:pPr>
              <w:rPr>
                <w:b/>
              </w:rPr>
            </w:pPr>
            <w:r w:rsidRPr="00187C37">
              <w:rPr>
                <w:b/>
              </w:rPr>
              <w:t>Spring Framework</w:t>
            </w:r>
          </w:p>
          <w:p w:rsidR="00FF6E47" w:rsidRDefault="00FF6E47" w:rsidP="00C01A20">
            <w:r>
              <w:t>Spring Batch</w:t>
            </w:r>
          </w:p>
          <w:p w:rsidR="00FF6E47" w:rsidRPr="00C01A20" w:rsidRDefault="00FF6E47" w:rsidP="00C01A20">
            <w:r w:rsidRPr="00C01A20">
              <w:t>Struts Framework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547073" w:rsidRPr="00187C37" w:rsidRDefault="00547073" w:rsidP="00547073">
            <w:pPr>
              <w:autoSpaceDE w:val="0"/>
              <w:autoSpaceDN w:val="0"/>
              <w:adjustRightInd w:val="0"/>
              <w:rPr>
                <w:b/>
              </w:rPr>
            </w:pPr>
            <w:r w:rsidRPr="00187C37">
              <w:rPr>
                <w:b/>
              </w:rPr>
              <w:t>Backbone/Marionette JS</w:t>
            </w:r>
          </w:p>
          <w:p w:rsidR="00547073" w:rsidRPr="00D25DCE" w:rsidRDefault="00547073" w:rsidP="00547073">
            <w:pPr>
              <w:autoSpaceDE w:val="0"/>
              <w:autoSpaceDN w:val="0"/>
              <w:adjustRightInd w:val="0"/>
            </w:pPr>
            <w:r w:rsidRPr="00D25DCE">
              <w:t>Angular 2+</w:t>
            </w:r>
          </w:p>
          <w:p w:rsidR="00FF6E47" w:rsidRPr="00187C37" w:rsidRDefault="00547073" w:rsidP="00547073">
            <w:pPr>
              <w:rPr>
                <w:b/>
              </w:rPr>
            </w:pPr>
            <w:r w:rsidRPr="00D25DCE">
              <w:t>Mocha/Chai/</w:t>
            </w:r>
            <w:proofErr w:type="spellStart"/>
            <w:r w:rsidRPr="00D25DCE">
              <w:t>Sinon</w:t>
            </w:r>
            <w:proofErr w:type="spellEnd"/>
            <w:r w:rsidRPr="00D25DCE">
              <w:t>/Karma JS</w:t>
            </w:r>
          </w:p>
        </w:tc>
      </w:tr>
      <w:tr w:rsidR="00FF6E47" w:rsidTr="002127A9">
        <w:tc>
          <w:tcPr>
            <w:tcW w:w="4395" w:type="dxa"/>
            <w:tcBorders>
              <w:left w:val="single" w:sz="4" w:space="0" w:color="auto"/>
              <w:right w:val="single" w:sz="4" w:space="0" w:color="auto"/>
            </w:tcBorders>
          </w:tcPr>
          <w:p w:rsidR="00FF6E47" w:rsidRDefault="00FF6E47" w:rsidP="00D25DCE">
            <w:pPr>
              <w:autoSpaceDE w:val="0"/>
              <w:autoSpaceDN w:val="0"/>
              <w:adjustRightInd w:val="0"/>
            </w:pPr>
            <w:r>
              <w:t>Apache Tomcat</w:t>
            </w:r>
          </w:p>
          <w:p w:rsidR="00FF6E47" w:rsidRPr="00187C37" w:rsidRDefault="00FF6E47" w:rsidP="00D25DCE">
            <w:pPr>
              <w:autoSpaceDE w:val="0"/>
              <w:autoSpaceDN w:val="0"/>
              <w:adjustRightInd w:val="0"/>
              <w:rPr>
                <w:b/>
              </w:rPr>
            </w:pPr>
            <w:r w:rsidRPr="00187C37">
              <w:rPr>
                <w:b/>
              </w:rPr>
              <w:t>IBM Websphere Application Server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FF6E47" w:rsidRDefault="00B8518F" w:rsidP="00D25DCE">
            <w:pPr>
              <w:autoSpaceDE w:val="0"/>
              <w:autoSpaceDN w:val="0"/>
              <w:adjustRightInd w:val="0"/>
            </w:pPr>
            <w:r>
              <w:t>Express</w:t>
            </w:r>
          </w:p>
        </w:tc>
      </w:tr>
      <w:tr w:rsidR="00FF6E47" w:rsidTr="00037550">
        <w:tc>
          <w:tcPr>
            <w:tcW w:w="43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E47" w:rsidRPr="0002243A" w:rsidRDefault="00FF6E47" w:rsidP="004833E2">
            <w:pPr>
              <w:autoSpaceDE w:val="0"/>
              <w:autoSpaceDN w:val="0"/>
              <w:adjustRightInd w:val="0"/>
              <w:rPr>
                <w:b/>
              </w:rPr>
            </w:pPr>
            <w:r w:rsidRPr="0002243A">
              <w:rPr>
                <w:b/>
              </w:rPr>
              <w:t>Ant/Maven</w:t>
            </w:r>
          </w:p>
          <w:p w:rsidR="00FF6E47" w:rsidRPr="004833E2" w:rsidRDefault="00FF6E47" w:rsidP="004833E2">
            <w:pPr>
              <w:autoSpaceDE w:val="0"/>
              <w:autoSpaceDN w:val="0"/>
              <w:adjustRightInd w:val="0"/>
            </w:pPr>
            <w:r w:rsidRPr="004833E2">
              <w:t>Jenkins</w:t>
            </w:r>
          </w:p>
          <w:p w:rsidR="00FF6E47" w:rsidRPr="004833E2" w:rsidRDefault="00FF6E47" w:rsidP="004833E2">
            <w:pPr>
              <w:autoSpaceDE w:val="0"/>
              <w:autoSpaceDN w:val="0"/>
              <w:adjustRightInd w:val="0"/>
            </w:pPr>
            <w:r w:rsidRPr="004833E2">
              <w:t>Sonar/</w:t>
            </w:r>
            <w:proofErr w:type="spellStart"/>
            <w:r w:rsidRPr="004833E2">
              <w:t>Findbugs</w:t>
            </w:r>
            <w:proofErr w:type="spellEnd"/>
          </w:p>
          <w:p w:rsidR="00FF6E47" w:rsidRPr="004833E2" w:rsidRDefault="00FF6E47" w:rsidP="004833E2">
            <w:pPr>
              <w:autoSpaceDE w:val="0"/>
              <w:autoSpaceDN w:val="0"/>
              <w:adjustRightInd w:val="0"/>
            </w:pPr>
            <w:r w:rsidRPr="004833E2">
              <w:t>HP Lean FT</w:t>
            </w:r>
          </w:p>
          <w:p w:rsidR="00FF6E47" w:rsidRPr="004833E2" w:rsidRDefault="00FF6E47" w:rsidP="004833E2">
            <w:pPr>
              <w:autoSpaceDE w:val="0"/>
              <w:autoSpaceDN w:val="0"/>
              <w:adjustRightInd w:val="0"/>
            </w:pPr>
            <w:r w:rsidRPr="004833E2">
              <w:t>Apache Camel</w:t>
            </w:r>
          </w:p>
          <w:p w:rsidR="00FF6E47" w:rsidRPr="00E24E85" w:rsidRDefault="00FF6E47" w:rsidP="004833E2">
            <w:pPr>
              <w:autoSpaceDE w:val="0"/>
              <w:autoSpaceDN w:val="0"/>
              <w:adjustRightInd w:val="0"/>
              <w:rPr>
                <w:b/>
              </w:rPr>
            </w:pPr>
            <w:r w:rsidRPr="00E24E85">
              <w:rPr>
                <w:b/>
              </w:rPr>
              <w:t>Jasper Reports</w:t>
            </w:r>
          </w:p>
        </w:tc>
        <w:tc>
          <w:tcPr>
            <w:tcW w:w="49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E47" w:rsidRDefault="00972DA5" w:rsidP="004833E2">
            <w:pPr>
              <w:autoSpaceDE w:val="0"/>
              <w:autoSpaceDN w:val="0"/>
              <w:adjustRightInd w:val="0"/>
            </w:pPr>
            <w:r w:rsidRPr="005C73DF">
              <w:rPr>
                <w:b/>
              </w:rPr>
              <w:t>Grunt</w:t>
            </w:r>
            <w:r>
              <w:br/>
              <w:t>NPM</w:t>
            </w:r>
          </w:p>
          <w:p w:rsidR="00E07734" w:rsidRPr="004833E2" w:rsidRDefault="00E07734" w:rsidP="004833E2">
            <w:pPr>
              <w:autoSpaceDE w:val="0"/>
              <w:autoSpaceDN w:val="0"/>
              <w:adjustRightInd w:val="0"/>
            </w:pPr>
            <w:r w:rsidRPr="009F15B6">
              <w:rPr>
                <w:b/>
              </w:rPr>
              <w:t>Handlebars</w:t>
            </w:r>
            <w:r>
              <w:br/>
            </w:r>
            <w:r w:rsidRPr="009F15B6">
              <w:rPr>
                <w:b/>
              </w:rPr>
              <w:t>Underscore</w:t>
            </w:r>
            <w:r>
              <w:br/>
            </w:r>
            <w:proofErr w:type="spellStart"/>
            <w:r w:rsidRPr="005C73DF">
              <w:rPr>
                <w:b/>
              </w:rPr>
              <w:t>RequireJS</w:t>
            </w:r>
            <w:proofErr w:type="spellEnd"/>
          </w:p>
        </w:tc>
      </w:tr>
      <w:tr w:rsidR="00622638" w:rsidTr="00037550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638" w:rsidRPr="00E34F89" w:rsidRDefault="00622638" w:rsidP="00A47A02">
            <w:pPr>
              <w:autoSpaceDE w:val="0"/>
              <w:autoSpaceDN w:val="0"/>
              <w:adjustRightInd w:val="0"/>
              <w:ind w:left="3600"/>
              <w:rPr>
                <w:b/>
              </w:rPr>
            </w:pPr>
            <w:r w:rsidRPr="00E34F89">
              <w:rPr>
                <w:b/>
              </w:rPr>
              <w:t>IBM Jazz RTC/Clearcase</w:t>
            </w:r>
            <w:r>
              <w:br/>
            </w:r>
            <w:r w:rsidRPr="00E34F89">
              <w:rPr>
                <w:b/>
              </w:rPr>
              <w:t>GitHub</w:t>
            </w:r>
            <w:r>
              <w:br/>
              <w:t>SVN</w:t>
            </w:r>
          </w:p>
        </w:tc>
      </w:tr>
      <w:tr w:rsidR="001014C7" w:rsidTr="00037550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4C7" w:rsidRPr="00187C37" w:rsidRDefault="001014C7" w:rsidP="00A47A02">
            <w:pPr>
              <w:autoSpaceDE w:val="0"/>
              <w:autoSpaceDN w:val="0"/>
              <w:adjustRightInd w:val="0"/>
              <w:ind w:left="3600"/>
              <w:rPr>
                <w:b/>
              </w:rPr>
            </w:pPr>
            <w:r w:rsidRPr="00187C37">
              <w:rPr>
                <w:b/>
              </w:rPr>
              <w:t>Oracle</w:t>
            </w:r>
          </w:p>
          <w:p w:rsidR="001014C7" w:rsidRPr="001F4DC0" w:rsidRDefault="001014C7" w:rsidP="00A47A02">
            <w:pPr>
              <w:autoSpaceDE w:val="0"/>
              <w:autoSpaceDN w:val="0"/>
              <w:adjustRightInd w:val="0"/>
              <w:ind w:left="3600"/>
              <w:rPr>
                <w:b/>
              </w:rPr>
            </w:pPr>
            <w:r w:rsidRPr="001F4DC0">
              <w:rPr>
                <w:b/>
              </w:rPr>
              <w:t>MongoDB</w:t>
            </w:r>
          </w:p>
        </w:tc>
      </w:tr>
    </w:tbl>
    <w:p w:rsidR="00F62D91" w:rsidRDefault="00F62D91" w:rsidP="0003569C"/>
    <w:p w:rsidR="004C6ECD" w:rsidRDefault="004C6ECD" w:rsidP="0003569C"/>
    <w:p w:rsidR="004C6ECD" w:rsidRDefault="004C6ECD" w:rsidP="0003569C"/>
    <w:p w:rsidR="004C6ECD" w:rsidRDefault="004C6ECD" w:rsidP="0003569C"/>
    <w:p w:rsidR="004C6ECD" w:rsidRDefault="004C6ECD" w:rsidP="0003569C"/>
    <w:p w:rsidR="004C6ECD" w:rsidRDefault="004C6ECD" w:rsidP="0003569C"/>
    <w:p w:rsidR="004C6ECD" w:rsidRDefault="004C6ECD" w:rsidP="0003569C"/>
    <w:p w:rsidR="00790CDB" w:rsidRPr="00A72E80" w:rsidRDefault="00790CDB" w:rsidP="00D413F9">
      <w:pPr>
        <w:pStyle w:val="Heading3"/>
        <w:rPr>
          <w:rFonts w:asciiTheme="majorHAnsi" w:hAnsiTheme="majorHAnsi"/>
          <w:b/>
          <w:caps w:val="0"/>
          <w:color w:val="262626" w:themeColor="text1" w:themeTint="D9"/>
          <w:sz w:val="36"/>
          <w:szCs w:val="32"/>
        </w:rPr>
      </w:pPr>
      <w:bookmarkStart w:id="0" w:name="_GoBack"/>
      <w:bookmarkEnd w:id="0"/>
      <w:r w:rsidRPr="00A72E80">
        <w:rPr>
          <w:rFonts w:asciiTheme="majorHAnsi" w:hAnsiTheme="majorHAnsi"/>
          <w:b/>
          <w:caps w:val="0"/>
          <w:color w:val="262626" w:themeColor="text1" w:themeTint="D9"/>
          <w:sz w:val="36"/>
          <w:szCs w:val="32"/>
        </w:rPr>
        <w:lastRenderedPageBreak/>
        <w:t>Experience</w:t>
      </w:r>
    </w:p>
    <w:p w:rsidR="0023705D" w:rsidRPr="00D413F9" w:rsidRDefault="00F35376" w:rsidP="00D413F9">
      <w:pPr>
        <w:pStyle w:val="Heading3"/>
      </w:pPr>
      <w:r>
        <w:t>MAY 2014</w:t>
      </w:r>
      <w:r w:rsidR="00D413F9" w:rsidRPr="00D413F9">
        <w:t xml:space="preserve"> –</w:t>
      </w:r>
      <w:r w:rsidR="00D413F9">
        <w:t xml:space="preserve"> </w:t>
      </w:r>
      <w:r>
        <w:t>Present</w:t>
      </w:r>
    </w:p>
    <w:p w:rsidR="0023705D" w:rsidRPr="00DA5D78" w:rsidRDefault="004C7193" w:rsidP="00513EFC">
      <w:pPr>
        <w:pStyle w:val="Heading2"/>
        <w:rPr>
          <w:rStyle w:val="Emphasis"/>
          <w:sz w:val="24"/>
          <w:szCs w:val="24"/>
        </w:rPr>
      </w:pPr>
      <w:r w:rsidRPr="00DA5D78">
        <w:rPr>
          <w:sz w:val="30"/>
          <w:szCs w:val="30"/>
        </w:rPr>
        <w:t>Apps Dev Programmer Analyst</w:t>
      </w:r>
      <w:r w:rsidR="00E03F71" w:rsidRPr="00DA5D78">
        <w:rPr>
          <w:sz w:val="30"/>
          <w:szCs w:val="30"/>
        </w:rPr>
        <w:t xml:space="preserve"> </w:t>
      </w:r>
      <w:r w:rsidR="0095272C" w:rsidRPr="00DA5D78">
        <w:rPr>
          <w:sz w:val="30"/>
          <w:szCs w:val="30"/>
        </w:rPr>
        <w:t>/</w:t>
      </w:r>
      <w:r w:rsidR="005A4A49" w:rsidRPr="00DA5D78">
        <w:rPr>
          <w:sz w:val="30"/>
          <w:szCs w:val="30"/>
        </w:rPr>
        <w:t xml:space="preserve"> </w:t>
      </w:r>
      <w:r w:rsidR="00272E9B" w:rsidRPr="00DA5D78">
        <w:rPr>
          <w:rStyle w:val="Emphasis"/>
          <w:sz w:val="30"/>
          <w:szCs w:val="30"/>
        </w:rPr>
        <w:t>Citicorp Services India Pvt. Ltd, Chennai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7654"/>
      </w:tblGrid>
      <w:tr w:rsidR="000F6B89" w:rsidTr="000F6B89">
        <w:tc>
          <w:tcPr>
            <w:tcW w:w="1696" w:type="dxa"/>
          </w:tcPr>
          <w:p w:rsidR="000F6B89" w:rsidRDefault="000F6B89" w:rsidP="004F7348">
            <w:pPr>
              <w:pStyle w:val="Heading4"/>
            </w:pPr>
            <w:r>
              <w:t>Role</w:t>
            </w:r>
          </w:p>
        </w:tc>
        <w:tc>
          <w:tcPr>
            <w:tcW w:w="7654" w:type="dxa"/>
          </w:tcPr>
          <w:p w:rsidR="000F6B89" w:rsidRPr="00F8718F" w:rsidRDefault="000663EC" w:rsidP="00EF2B3A">
            <w:pPr>
              <w:rPr>
                <w:sz w:val="20"/>
                <w:szCs w:val="20"/>
              </w:rPr>
            </w:pPr>
            <w:r w:rsidRPr="00F8718F">
              <w:rPr>
                <w:sz w:val="20"/>
                <w:szCs w:val="20"/>
              </w:rPr>
              <w:t>Full Stack Developer</w:t>
            </w:r>
          </w:p>
        </w:tc>
      </w:tr>
      <w:tr w:rsidR="000F6B89" w:rsidTr="000F6B89">
        <w:tc>
          <w:tcPr>
            <w:tcW w:w="1696" w:type="dxa"/>
          </w:tcPr>
          <w:p w:rsidR="000F6B89" w:rsidRDefault="000F6B89" w:rsidP="004F7348">
            <w:pPr>
              <w:pStyle w:val="Heading4"/>
            </w:pPr>
            <w:r>
              <w:t>Achievements</w:t>
            </w:r>
          </w:p>
        </w:tc>
        <w:tc>
          <w:tcPr>
            <w:tcW w:w="7654" w:type="dxa"/>
          </w:tcPr>
          <w:p w:rsidR="0079007E" w:rsidRPr="002C3B41" w:rsidRDefault="0079007E" w:rsidP="000D6ABE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</w:pPr>
            <w:r w:rsidRPr="002C3B41"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  <w:t xml:space="preserve">Full-Stack Implementation of following features/modules for </w:t>
            </w:r>
            <w:r w:rsidRPr="002C3B41">
              <w:rPr>
                <w:rFonts w:ascii="Calibri" w:hAnsi="Calibri" w:cs="Calibri"/>
                <w:b/>
                <w:color w:val="595959"/>
                <w:sz w:val="20"/>
                <w:szCs w:val="20"/>
                <w:lang w:val="en-IN"/>
              </w:rPr>
              <w:t>Citibank</w:t>
            </w:r>
            <w:r w:rsidR="003F0AAD" w:rsidRPr="002C3B41">
              <w:rPr>
                <w:rFonts w:ascii="Calibri" w:hAnsi="Calibri" w:cs="Calibri"/>
                <w:b/>
                <w:color w:val="595959"/>
                <w:sz w:val="20"/>
                <w:szCs w:val="20"/>
                <w:lang w:val="en-IN"/>
              </w:rPr>
              <w:t xml:space="preserve"> </w:t>
            </w:r>
            <w:r w:rsidRPr="002C3B41">
              <w:rPr>
                <w:rFonts w:ascii="Calibri" w:hAnsi="Calibri" w:cs="Calibri"/>
                <w:b/>
                <w:color w:val="595959"/>
                <w:sz w:val="20"/>
                <w:szCs w:val="20"/>
                <w:lang w:val="en-IN"/>
              </w:rPr>
              <w:t>Online</w:t>
            </w:r>
            <w:r w:rsidRPr="002C3B41"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  <w:t xml:space="preserve"> Product:</w:t>
            </w:r>
          </w:p>
          <w:p w:rsidR="0079007E" w:rsidRPr="002C3B41" w:rsidRDefault="0079007E" w:rsidP="007A642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</w:pPr>
            <w:r w:rsidRPr="002C3B41"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  <w:t>Multi Factor Authentication – Soft-Token (One-Time Password)</w:t>
            </w:r>
          </w:p>
          <w:p w:rsidR="0079007E" w:rsidRPr="002C3B41" w:rsidRDefault="0079007E" w:rsidP="007A642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</w:pPr>
            <w:r w:rsidRPr="002C3B41"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  <w:t>Foreign Currency Transfers/Local Tax/Regulatory Fund Transfers</w:t>
            </w:r>
          </w:p>
          <w:p w:rsidR="0079007E" w:rsidRPr="002C3B41" w:rsidRDefault="0079007E" w:rsidP="007A642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</w:pPr>
            <w:r w:rsidRPr="002C3B41"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  <w:t>Threat Metrix Implementation</w:t>
            </w:r>
          </w:p>
          <w:p w:rsidR="0079007E" w:rsidRPr="002C3B41" w:rsidRDefault="0079007E" w:rsidP="007A642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</w:pPr>
            <w:r w:rsidRPr="002C3B41"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  <w:t xml:space="preserve">Download Documents (multiple file formats – pdf, csv, </w:t>
            </w:r>
            <w:proofErr w:type="spellStart"/>
            <w:r w:rsidRPr="002C3B41"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  <w:t>xls</w:t>
            </w:r>
            <w:proofErr w:type="spellEnd"/>
            <w:r w:rsidRPr="002C3B41"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  <w:t>)</w:t>
            </w:r>
          </w:p>
          <w:p w:rsidR="0079007E" w:rsidRPr="002C3B41" w:rsidRDefault="0079007E" w:rsidP="005660FE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</w:pPr>
            <w:r w:rsidRPr="002C3B41"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  <w:t>De</w:t>
            </w:r>
            <w:r w:rsidR="00963B1F" w:rsidRPr="002C3B41"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  <w:t>livered 90% coverage in J</w:t>
            </w:r>
            <w:r w:rsidR="007522C8" w:rsidRPr="002C3B41"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  <w:t>ava</w:t>
            </w:r>
            <w:r w:rsidR="00963B1F" w:rsidRPr="002C3B41"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  <w:t>S</w:t>
            </w:r>
            <w:r w:rsidR="007522C8" w:rsidRPr="002C3B41"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  <w:t>cript</w:t>
            </w:r>
            <w:r w:rsidR="00963B1F" w:rsidRPr="002C3B41"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  <w:t xml:space="preserve"> Unit</w:t>
            </w:r>
            <w:r w:rsidR="006F5F65" w:rsidRPr="002C3B41"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  <w:t>s</w:t>
            </w:r>
          </w:p>
          <w:p w:rsidR="0079007E" w:rsidRPr="002C3B41" w:rsidRDefault="0079007E" w:rsidP="006B1E78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</w:pPr>
            <w:r w:rsidRPr="002C3B41"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  <w:t>MongoDB Design/Implementation for enabling search functionality and</w:t>
            </w:r>
          </w:p>
          <w:p w:rsidR="0079007E" w:rsidRPr="002C3B41" w:rsidRDefault="0079007E" w:rsidP="004B2F9F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</w:pPr>
            <w:r w:rsidRPr="002C3B41"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  <w:t>tagging in huge data sets</w:t>
            </w:r>
          </w:p>
          <w:p w:rsidR="000F6B89" w:rsidRDefault="0079007E" w:rsidP="000C7D09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</w:pPr>
            <w:r w:rsidRPr="002C3B41"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  <w:t xml:space="preserve">Designed/Developed </w:t>
            </w:r>
            <w:r w:rsidR="000C7D09"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  <w:t>One-C</w:t>
            </w:r>
            <w:r w:rsidR="004B0687" w:rsidRPr="002C3B41"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  <w:t>lick</w:t>
            </w:r>
            <w:r w:rsidR="004B0687" w:rsidRPr="002C3B41"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  <w:t xml:space="preserve"> </w:t>
            </w:r>
            <w:r w:rsidRPr="002C3B41"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  <w:t>Multiple doc</w:t>
            </w:r>
            <w:r w:rsidR="004B0687"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  <w:t>ument download feature</w:t>
            </w:r>
          </w:p>
        </w:tc>
      </w:tr>
    </w:tbl>
    <w:p w:rsidR="000F6B89" w:rsidRPr="00513EFC" w:rsidRDefault="000F6B89" w:rsidP="00513EFC">
      <w:pPr>
        <w:pStyle w:val="Heading2"/>
      </w:pPr>
    </w:p>
    <w:p w:rsidR="00D413F9" w:rsidRPr="00D413F9" w:rsidRDefault="002D5C53" w:rsidP="00D413F9">
      <w:pPr>
        <w:pStyle w:val="Heading3"/>
      </w:pPr>
      <w:r>
        <w:t>OCT 2013</w:t>
      </w:r>
      <w:r w:rsidR="00D413F9" w:rsidRPr="00D413F9">
        <w:t xml:space="preserve"> –</w:t>
      </w:r>
      <w:r w:rsidR="00D413F9">
        <w:t xml:space="preserve"> </w:t>
      </w:r>
      <w:r>
        <w:t>May 2014</w:t>
      </w:r>
    </w:p>
    <w:p w:rsidR="00D413F9" w:rsidRPr="00513EFC" w:rsidRDefault="009730B0" w:rsidP="008E0738">
      <w:pPr>
        <w:pStyle w:val="Heading2"/>
      </w:pPr>
      <w:r>
        <w:t>Senior Software Engineer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proofErr w:type="spellStart"/>
      <w:r w:rsidR="008E0738" w:rsidRPr="008E0738">
        <w:rPr>
          <w:rFonts w:ascii="Rockwell,Bold" w:hAnsi="Rockwell,Bold" w:cs="Rockwell,Bold"/>
          <w:bCs/>
          <w:color w:val="595959"/>
          <w:szCs w:val="32"/>
          <w:lang w:val="en-IN"/>
        </w:rPr>
        <w:t>Societe</w:t>
      </w:r>
      <w:proofErr w:type="spellEnd"/>
      <w:r w:rsidR="008E0738" w:rsidRPr="008E0738">
        <w:rPr>
          <w:rFonts w:ascii="Rockwell,Bold" w:hAnsi="Rockwell,Bold" w:cs="Rockwell,Bold"/>
          <w:bCs/>
          <w:color w:val="595959"/>
          <w:szCs w:val="32"/>
          <w:lang w:val="en-IN"/>
        </w:rPr>
        <w:t xml:space="preserve"> </w:t>
      </w:r>
      <w:proofErr w:type="spellStart"/>
      <w:r w:rsidR="008E0738" w:rsidRPr="008E0738">
        <w:rPr>
          <w:rFonts w:ascii="Rockwell,Bold" w:hAnsi="Rockwell,Bold" w:cs="Rockwell,Bold"/>
          <w:bCs/>
          <w:color w:val="595959"/>
          <w:szCs w:val="32"/>
          <w:lang w:val="en-IN"/>
        </w:rPr>
        <w:t>Generale</w:t>
      </w:r>
      <w:proofErr w:type="spellEnd"/>
      <w:r w:rsidR="008E0738" w:rsidRPr="008E0738">
        <w:rPr>
          <w:rFonts w:ascii="Rockwell,Bold" w:hAnsi="Rockwell,Bold" w:cs="Rockwell,Bold"/>
          <w:bCs/>
          <w:color w:val="595959"/>
          <w:szCs w:val="32"/>
          <w:lang w:val="en-IN"/>
        </w:rPr>
        <w:t xml:space="preserve"> Global</w:t>
      </w:r>
      <w:r w:rsidR="008E0738">
        <w:rPr>
          <w:rFonts w:ascii="Rockwell,Bold" w:hAnsi="Rockwell,Bold" w:cs="Rockwell,Bold"/>
          <w:bCs/>
          <w:color w:val="595959"/>
          <w:szCs w:val="32"/>
          <w:lang w:val="en-IN"/>
        </w:rPr>
        <w:t xml:space="preserve"> </w:t>
      </w:r>
      <w:r w:rsidR="008E0738" w:rsidRPr="008E0738">
        <w:rPr>
          <w:rFonts w:ascii="Rockwell,Bold" w:eastAsiaTheme="minorHAnsi" w:hAnsi="Rockwell,Bold" w:cs="Rockwell,Bold"/>
          <w:bCs/>
          <w:color w:val="595959"/>
          <w:szCs w:val="32"/>
          <w:lang w:val="en-IN"/>
        </w:rPr>
        <w:t xml:space="preserve">Solutions </w:t>
      </w:r>
      <w:proofErr w:type="spellStart"/>
      <w:r w:rsidR="008E0738" w:rsidRPr="008E0738">
        <w:rPr>
          <w:rFonts w:ascii="Rockwell,Bold" w:eastAsiaTheme="minorHAnsi" w:hAnsi="Rockwell,Bold" w:cs="Rockwell,Bold"/>
          <w:bCs/>
          <w:color w:val="595959"/>
          <w:szCs w:val="32"/>
          <w:lang w:val="en-IN"/>
        </w:rPr>
        <w:t>Center</w:t>
      </w:r>
      <w:proofErr w:type="spellEnd"/>
      <w:r w:rsidR="008E0738" w:rsidRPr="008E0738">
        <w:rPr>
          <w:rFonts w:ascii="Rockwell,Bold" w:eastAsiaTheme="minorHAnsi" w:hAnsi="Rockwell,Bold" w:cs="Rockwell,Bold"/>
          <w:bCs/>
          <w:color w:val="595959"/>
          <w:szCs w:val="32"/>
          <w:lang w:val="en-IN"/>
        </w:rPr>
        <w:t>, Bengaluru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7654"/>
      </w:tblGrid>
      <w:tr w:rsidR="000F5DDD" w:rsidTr="00554323">
        <w:tc>
          <w:tcPr>
            <w:tcW w:w="1696" w:type="dxa"/>
            <w:tcBorders>
              <w:bottom w:val="single" w:sz="4" w:space="0" w:color="auto"/>
            </w:tcBorders>
          </w:tcPr>
          <w:p w:rsidR="000F5DDD" w:rsidRDefault="000F5DDD" w:rsidP="00C83A94">
            <w:pPr>
              <w:pStyle w:val="Heading4"/>
            </w:pPr>
            <w:r>
              <w:t>Role</w:t>
            </w:r>
          </w:p>
        </w:tc>
        <w:tc>
          <w:tcPr>
            <w:tcW w:w="7654" w:type="dxa"/>
          </w:tcPr>
          <w:p w:rsidR="000F5DDD" w:rsidRPr="00182C4E" w:rsidRDefault="00F947A7" w:rsidP="00C83A94">
            <w:pPr>
              <w:rPr>
                <w:sz w:val="20"/>
                <w:szCs w:val="20"/>
              </w:rPr>
            </w:pPr>
            <w:r w:rsidRPr="00182C4E">
              <w:rPr>
                <w:sz w:val="20"/>
                <w:szCs w:val="20"/>
              </w:rPr>
              <w:t xml:space="preserve">Senior </w:t>
            </w:r>
            <w:r w:rsidR="005E1C2B" w:rsidRPr="00182C4E">
              <w:rPr>
                <w:sz w:val="20"/>
                <w:szCs w:val="20"/>
              </w:rPr>
              <w:t xml:space="preserve">Java </w:t>
            </w:r>
            <w:r w:rsidRPr="00182C4E">
              <w:rPr>
                <w:sz w:val="20"/>
                <w:szCs w:val="20"/>
              </w:rPr>
              <w:t>Developer</w:t>
            </w:r>
          </w:p>
        </w:tc>
      </w:tr>
      <w:tr w:rsidR="000F5DDD" w:rsidTr="0055432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DDD" w:rsidRDefault="000F5DDD" w:rsidP="00C83A94">
            <w:pPr>
              <w:pStyle w:val="Heading4"/>
            </w:pPr>
            <w:r>
              <w:t>Achievements</w:t>
            </w:r>
          </w:p>
        </w:tc>
        <w:tc>
          <w:tcPr>
            <w:tcW w:w="7654" w:type="dxa"/>
            <w:tcBorders>
              <w:left w:val="single" w:sz="4" w:space="0" w:color="auto"/>
            </w:tcBorders>
          </w:tcPr>
          <w:p w:rsidR="00622F76" w:rsidRPr="00182C4E" w:rsidRDefault="001322BD" w:rsidP="001322BD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alibri" w:hAnsi="Calibri" w:cs="Calibri"/>
                <w:b/>
                <w:i/>
                <w:color w:val="595959"/>
                <w:sz w:val="20"/>
                <w:szCs w:val="20"/>
                <w:lang w:val="en-IN"/>
              </w:rPr>
            </w:pPr>
            <w:r w:rsidRPr="00182C4E"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  <w:t>End to End design and support for enhancement of</w:t>
            </w:r>
            <w:r w:rsidR="00622F76" w:rsidRPr="00182C4E"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  <w:t xml:space="preserve"> </w:t>
            </w:r>
            <w:r w:rsidR="00622F76" w:rsidRPr="00182C4E">
              <w:rPr>
                <w:rFonts w:ascii="Calibri" w:hAnsi="Calibri" w:cs="Calibri"/>
                <w:b/>
                <w:i/>
                <w:color w:val="595959"/>
                <w:sz w:val="20"/>
                <w:szCs w:val="20"/>
                <w:lang w:val="en-IN"/>
              </w:rPr>
              <w:t>Financial Servicing Interface</w:t>
            </w:r>
          </w:p>
          <w:p w:rsidR="00622F76" w:rsidRPr="00182C4E" w:rsidRDefault="00622F76" w:rsidP="001322BD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</w:pPr>
            <w:r w:rsidRPr="00182C4E"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  <w:t>Transforming input data from down-stream systems using XSLT and deliver</w:t>
            </w:r>
          </w:p>
          <w:p w:rsidR="00622F76" w:rsidRPr="00182C4E" w:rsidRDefault="00622F76" w:rsidP="003B1416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</w:pPr>
            <w:r w:rsidRPr="00182C4E"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  <w:t>to required formats required by other up-stream systems</w:t>
            </w:r>
          </w:p>
          <w:p w:rsidR="000F5DDD" w:rsidRPr="00182C4E" w:rsidRDefault="00495213" w:rsidP="001322BD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182C4E"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  <w:t>Analysed</w:t>
            </w:r>
            <w:r w:rsidR="00622F76" w:rsidRPr="00182C4E"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  <w:t xml:space="preserve"> and fixed multiple complex, long pending defects in the</w:t>
            </w:r>
            <w:r w:rsidR="00622F76" w:rsidRPr="00182C4E"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  <w:t xml:space="preserve"> </w:t>
            </w:r>
            <w:r w:rsidR="00622F76" w:rsidRPr="00182C4E"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  <w:t>application during the shorter span of time spent in the project</w:t>
            </w:r>
          </w:p>
        </w:tc>
      </w:tr>
    </w:tbl>
    <w:p w:rsidR="000E5752" w:rsidRDefault="000E5752" w:rsidP="00A67BDE">
      <w:pPr>
        <w:pStyle w:val="Heading3"/>
      </w:pPr>
    </w:p>
    <w:p w:rsidR="00A67BDE" w:rsidRPr="00D413F9" w:rsidRDefault="00F47B01" w:rsidP="00A67BDE">
      <w:pPr>
        <w:pStyle w:val="Heading3"/>
      </w:pPr>
      <w:r>
        <w:t>JUN</w:t>
      </w:r>
      <w:r w:rsidR="00A67BDE">
        <w:t xml:space="preserve"> 201</w:t>
      </w:r>
      <w:r>
        <w:t>0</w:t>
      </w:r>
      <w:r w:rsidR="00A67BDE" w:rsidRPr="00D413F9">
        <w:t xml:space="preserve"> –</w:t>
      </w:r>
      <w:r w:rsidR="00A67BDE">
        <w:t xml:space="preserve"> </w:t>
      </w:r>
      <w:r w:rsidR="007368EB">
        <w:t>OCT 2013</w:t>
      </w:r>
    </w:p>
    <w:p w:rsidR="00A67BDE" w:rsidRPr="00513EFC" w:rsidRDefault="00982850" w:rsidP="00A67BDE">
      <w:pPr>
        <w:pStyle w:val="Heading2"/>
      </w:pPr>
      <w:r>
        <w:t>Consultant</w:t>
      </w:r>
      <w:r w:rsidR="00A67BDE">
        <w:t xml:space="preserve"> /</w:t>
      </w:r>
      <w:r w:rsidR="00A67BDE" w:rsidRPr="00513EFC">
        <w:t xml:space="preserve"> </w:t>
      </w:r>
      <w:proofErr w:type="spellStart"/>
      <w:r w:rsidR="00170928">
        <w:rPr>
          <w:rFonts w:ascii="Rockwell,Bold" w:hAnsi="Rockwell,Bold" w:cs="Rockwell,Bold"/>
          <w:bCs/>
          <w:color w:val="595959"/>
          <w:szCs w:val="32"/>
          <w:lang w:val="en-IN"/>
        </w:rPr>
        <w:t>Capgemini</w:t>
      </w:r>
      <w:proofErr w:type="spellEnd"/>
      <w:r w:rsidR="00170928">
        <w:rPr>
          <w:rFonts w:ascii="Rockwell,Bold" w:hAnsi="Rockwell,Bold" w:cs="Rockwell,Bold"/>
          <w:bCs/>
          <w:color w:val="595959"/>
          <w:szCs w:val="32"/>
          <w:lang w:val="en-IN"/>
        </w:rPr>
        <w:t xml:space="preserve"> India Pvt Ltd.</w:t>
      </w:r>
      <w:r w:rsidR="007364DC">
        <w:rPr>
          <w:rFonts w:ascii="Rockwell,Bold" w:hAnsi="Rockwell,Bold" w:cs="Rockwell,Bold"/>
          <w:bCs/>
          <w:color w:val="595959"/>
          <w:szCs w:val="32"/>
          <w:lang w:val="en-IN"/>
        </w:rPr>
        <w:t>,</w:t>
      </w:r>
      <w:r w:rsidR="00170928">
        <w:rPr>
          <w:rFonts w:ascii="Rockwell,Bold" w:hAnsi="Rockwell,Bold" w:cs="Rockwell,Bold"/>
          <w:bCs/>
          <w:color w:val="595959"/>
          <w:szCs w:val="32"/>
          <w:lang w:val="en-IN"/>
        </w:rPr>
        <w:t xml:space="preserve"> Chennai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7654"/>
      </w:tblGrid>
      <w:tr w:rsidR="00A67BDE" w:rsidTr="00C83A94">
        <w:tc>
          <w:tcPr>
            <w:tcW w:w="1696" w:type="dxa"/>
          </w:tcPr>
          <w:p w:rsidR="00A67BDE" w:rsidRDefault="00A67BDE" w:rsidP="00C83A94">
            <w:pPr>
              <w:pStyle w:val="Heading4"/>
            </w:pPr>
            <w:r>
              <w:t>Role</w:t>
            </w:r>
          </w:p>
        </w:tc>
        <w:tc>
          <w:tcPr>
            <w:tcW w:w="7654" w:type="dxa"/>
          </w:tcPr>
          <w:p w:rsidR="00A67BDE" w:rsidRPr="00FC1A5D" w:rsidRDefault="00A67BDE" w:rsidP="00B873BC">
            <w:pPr>
              <w:rPr>
                <w:sz w:val="20"/>
                <w:szCs w:val="20"/>
              </w:rPr>
            </w:pPr>
            <w:r w:rsidRPr="00FC1A5D">
              <w:rPr>
                <w:sz w:val="20"/>
                <w:szCs w:val="20"/>
              </w:rPr>
              <w:t>J</w:t>
            </w:r>
            <w:r w:rsidR="00B873BC" w:rsidRPr="00FC1A5D">
              <w:rPr>
                <w:sz w:val="20"/>
                <w:szCs w:val="20"/>
              </w:rPr>
              <w:t xml:space="preserve">2EE </w:t>
            </w:r>
            <w:r w:rsidRPr="00FC1A5D">
              <w:rPr>
                <w:sz w:val="20"/>
                <w:szCs w:val="20"/>
              </w:rPr>
              <w:t>Developer</w:t>
            </w:r>
          </w:p>
        </w:tc>
      </w:tr>
      <w:tr w:rsidR="00A67BDE" w:rsidTr="00C83A94">
        <w:tc>
          <w:tcPr>
            <w:tcW w:w="1696" w:type="dxa"/>
          </w:tcPr>
          <w:p w:rsidR="00A67BDE" w:rsidRDefault="00A67BDE" w:rsidP="00C83A94">
            <w:pPr>
              <w:pStyle w:val="Heading4"/>
            </w:pPr>
            <w:r>
              <w:t>Achievements</w:t>
            </w:r>
          </w:p>
        </w:tc>
        <w:tc>
          <w:tcPr>
            <w:tcW w:w="7654" w:type="dxa"/>
          </w:tcPr>
          <w:p w:rsidR="00C05E68" w:rsidRPr="00FC1A5D" w:rsidRDefault="00C05E68" w:rsidP="00C05E68">
            <w:pPr>
              <w:autoSpaceDE w:val="0"/>
              <w:autoSpaceDN w:val="0"/>
              <w:adjustRightInd w:val="0"/>
              <w:rPr>
                <w:rFonts w:ascii="Rockwell,BoldItalic" w:hAnsi="Rockwell,BoldItalic" w:cs="Rockwell,BoldItalic"/>
                <w:b/>
                <w:bCs/>
                <w:i/>
                <w:iCs/>
                <w:color w:val="007FAC"/>
                <w:sz w:val="20"/>
                <w:szCs w:val="20"/>
                <w:lang w:val="en-IN"/>
              </w:rPr>
            </w:pPr>
            <w:r w:rsidRPr="00FC1A5D">
              <w:rPr>
                <w:rFonts w:ascii="Rockwell,BoldItalic" w:hAnsi="Rockwell,BoldItalic" w:cs="Rockwell,BoldItalic"/>
                <w:b/>
                <w:bCs/>
                <w:i/>
                <w:iCs/>
                <w:color w:val="007FAC"/>
                <w:sz w:val="20"/>
                <w:szCs w:val="20"/>
                <w:lang w:val="en-IN"/>
              </w:rPr>
              <w:t>FRAUD RISK ANALYTICS</w:t>
            </w:r>
          </w:p>
          <w:p w:rsidR="00C05E68" w:rsidRPr="00FC1A5D" w:rsidRDefault="00CA2879" w:rsidP="002A443B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</w:pPr>
            <w:r w:rsidRPr="00FC1A5D"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  <w:t xml:space="preserve">E2E development </w:t>
            </w:r>
            <w:r w:rsidR="00C05E68" w:rsidRPr="00FC1A5D"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  <w:t>of Correlation</w:t>
            </w:r>
            <w:r w:rsidR="00316A30" w:rsidRPr="00FC1A5D"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  <w:t xml:space="preserve"> </w:t>
            </w:r>
            <w:r w:rsidR="00C05E68" w:rsidRPr="00FC1A5D"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  <w:t>component</w:t>
            </w:r>
          </w:p>
          <w:p w:rsidR="00C05E68" w:rsidRPr="00FC1A5D" w:rsidRDefault="00C05E68" w:rsidP="00C05E68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</w:pPr>
            <w:r w:rsidRPr="00FC1A5D"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  <w:t xml:space="preserve">Generic Implementation of JMS Integration with </w:t>
            </w:r>
            <w:r w:rsidRPr="00FC1A5D">
              <w:rPr>
                <w:rFonts w:ascii="Calibri" w:hAnsi="Calibri" w:cs="Calibri"/>
                <w:b/>
                <w:i/>
                <w:color w:val="595959"/>
                <w:sz w:val="20"/>
                <w:szCs w:val="20"/>
                <w:lang w:val="en-IN"/>
              </w:rPr>
              <w:t>Apache Camel</w:t>
            </w:r>
          </w:p>
          <w:p w:rsidR="00C05E68" w:rsidRPr="00FC1A5D" w:rsidRDefault="00C05E68" w:rsidP="00F3315B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</w:pPr>
            <w:r w:rsidRPr="00FC1A5D"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  <w:t>for use in multiple areas of the application</w:t>
            </w:r>
          </w:p>
          <w:p w:rsidR="00C05E68" w:rsidRPr="00FC1A5D" w:rsidRDefault="00C05E68" w:rsidP="00C05E68">
            <w:pPr>
              <w:autoSpaceDE w:val="0"/>
              <w:autoSpaceDN w:val="0"/>
              <w:adjustRightInd w:val="0"/>
              <w:rPr>
                <w:rFonts w:ascii="Rockwell,BoldItalic" w:hAnsi="Rockwell,BoldItalic" w:cs="Rockwell,BoldItalic"/>
                <w:b/>
                <w:bCs/>
                <w:i/>
                <w:iCs/>
                <w:color w:val="007FAC"/>
                <w:sz w:val="20"/>
                <w:szCs w:val="20"/>
                <w:lang w:val="en-IN"/>
              </w:rPr>
            </w:pPr>
            <w:r w:rsidRPr="00FC1A5D">
              <w:rPr>
                <w:rFonts w:ascii="Rockwell,BoldItalic" w:hAnsi="Rockwell,BoldItalic" w:cs="Rockwell,BoldItalic"/>
                <w:b/>
                <w:bCs/>
                <w:i/>
                <w:iCs/>
                <w:color w:val="007FAC"/>
                <w:sz w:val="20"/>
                <w:szCs w:val="20"/>
                <w:lang w:val="en-IN"/>
              </w:rPr>
              <w:t>ANALYTICS CALCULATION ENGINE</w:t>
            </w:r>
          </w:p>
          <w:p w:rsidR="00C05E68" w:rsidRPr="00FC1A5D" w:rsidRDefault="00C05E68" w:rsidP="00C05E68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</w:pPr>
            <w:r w:rsidRPr="00FC1A5D"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  <w:t xml:space="preserve">Delivered the TLS component with the </w:t>
            </w:r>
            <w:r w:rsidRPr="00FC1A5D">
              <w:rPr>
                <w:rFonts w:ascii="Calibri" w:hAnsi="Calibri" w:cs="Calibri"/>
                <w:b/>
                <w:i/>
                <w:color w:val="595959"/>
                <w:sz w:val="20"/>
                <w:szCs w:val="20"/>
                <w:lang w:val="en-IN"/>
              </w:rPr>
              <w:t xml:space="preserve">Google </w:t>
            </w:r>
            <w:proofErr w:type="spellStart"/>
            <w:r w:rsidRPr="00FC1A5D">
              <w:rPr>
                <w:rFonts w:ascii="Calibri" w:hAnsi="Calibri" w:cs="Calibri"/>
                <w:b/>
                <w:i/>
                <w:color w:val="595959"/>
                <w:sz w:val="20"/>
                <w:szCs w:val="20"/>
                <w:lang w:val="en-IN"/>
              </w:rPr>
              <w:t>Protobuf</w:t>
            </w:r>
            <w:proofErr w:type="spellEnd"/>
            <w:r w:rsidRPr="00FC1A5D">
              <w:rPr>
                <w:rFonts w:ascii="Calibri" w:hAnsi="Calibri" w:cs="Calibri"/>
                <w:b/>
                <w:i/>
                <w:color w:val="595959"/>
                <w:sz w:val="20"/>
                <w:szCs w:val="20"/>
                <w:lang w:val="en-IN"/>
              </w:rPr>
              <w:t xml:space="preserve"> Protocol</w:t>
            </w:r>
            <w:r w:rsidRPr="00FC1A5D"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  <w:t xml:space="preserve"> which was</w:t>
            </w:r>
          </w:p>
          <w:p w:rsidR="00A67BDE" w:rsidRPr="00FC1A5D" w:rsidRDefault="00C05E68" w:rsidP="00C05E68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</w:pPr>
            <w:r w:rsidRPr="00FC1A5D"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  <w:t>a first-of-its-kind implementation and major milestone in the project</w:t>
            </w:r>
          </w:p>
          <w:p w:rsidR="00032F21" w:rsidRPr="00FC1A5D" w:rsidRDefault="00032F21" w:rsidP="00032F21">
            <w:pPr>
              <w:autoSpaceDE w:val="0"/>
              <w:autoSpaceDN w:val="0"/>
              <w:adjustRightInd w:val="0"/>
              <w:rPr>
                <w:rFonts w:ascii="Rockwell,BoldItalic" w:hAnsi="Rockwell,BoldItalic" w:cs="Rockwell,BoldItalic"/>
                <w:b/>
                <w:bCs/>
                <w:i/>
                <w:iCs/>
                <w:color w:val="007FAC"/>
                <w:sz w:val="20"/>
                <w:szCs w:val="20"/>
                <w:lang w:val="en-IN"/>
              </w:rPr>
            </w:pPr>
            <w:r w:rsidRPr="00FC1A5D">
              <w:rPr>
                <w:rFonts w:ascii="Rockwell,BoldItalic" w:hAnsi="Rockwell,BoldItalic" w:cs="Rockwell,BoldItalic"/>
                <w:b/>
                <w:bCs/>
                <w:i/>
                <w:iCs/>
                <w:color w:val="007FAC"/>
                <w:sz w:val="20"/>
                <w:szCs w:val="20"/>
                <w:lang w:val="en-IN"/>
              </w:rPr>
              <w:t>SAFE</w:t>
            </w:r>
          </w:p>
          <w:p w:rsidR="00032F21" w:rsidRPr="00FC1A5D" w:rsidRDefault="00E3536C" w:rsidP="006746E2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</w:pPr>
            <w:r w:rsidRPr="00FC1A5D"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  <w:t>End to end enhancements and support of  SAFE/GSPMS – Swing based Desktop app</w:t>
            </w:r>
            <w:r w:rsidR="004961A0" w:rsidRPr="00FC1A5D"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  <w:t>lication</w:t>
            </w:r>
          </w:p>
        </w:tc>
      </w:tr>
    </w:tbl>
    <w:p w:rsidR="00AC300F" w:rsidRDefault="00AC300F" w:rsidP="00AC300F">
      <w:pPr>
        <w:pStyle w:val="Heading3"/>
      </w:pPr>
    </w:p>
    <w:p w:rsidR="00AC300F" w:rsidRDefault="00AC300F" w:rsidP="00AC300F">
      <w:pPr>
        <w:pStyle w:val="Heading3"/>
      </w:pPr>
    </w:p>
    <w:p w:rsidR="00AC300F" w:rsidRPr="00D413F9" w:rsidRDefault="00AC300F" w:rsidP="00AC300F">
      <w:pPr>
        <w:pStyle w:val="Heading3"/>
      </w:pPr>
      <w:r>
        <w:t>J</w:t>
      </w:r>
      <w:r w:rsidR="00D1352E">
        <w:t>UL 20</w:t>
      </w:r>
      <w:r>
        <w:t>0</w:t>
      </w:r>
      <w:r w:rsidR="00D1352E">
        <w:t>6</w:t>
      </w:r>
      <w:r w:rsidRPr="00D413F9">
        <w:t xml:space="preserve"> –</w:t>
      </w:r>
      <w:r>
        <w:t xml:space="preserve"> </w:t>
      </w:r>
      <w:r w:rsidR="00617B5F">
        <w:t>JUN 2010</w:t>
      </w:r>
    </w:p>
    <w:p w:rsidR="00AC300F" w:rsidRPr="00513EFC" w:rsidRDefault="00FA1D60" w:rsidP="00AC300F">
      <w:pPr>
        <w:pStyle w:val="Heading2"/>
      </w:pPr>
      <w:r>
        <w:t>Assistant Systems Engineer</w:t>
      </w:r>
      <w:r w:rsidR="00AC300F">
        <w:t>/</w:t>
      </w:r>
      <w:r w:rsidR="00AC300F" w:rsidRPr="00513EFC">
        <w:t xml:space="preserve"> </w:t>
      </w:r>
      <w:r w:rsidR="00873B93">
        <w:rPr>
          <w:rFonts w:ascii="Rockwell,Bold" w:hAnsi="Rockwell,Bold" w:cs="Rockwell,Bold"/>
          <w:bCs/>
          <w:color w:val="595959"/>
          <w:szCs w:val="32"/>
          <w:lang w:val="en-IN"/>
        </w:rPr>
        <w:t>Tata Consultancy Services, India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7654"/>
      </w:tblGrid>
      <w:tr w:rsidR="00AC300F" w:rsidTr="00C83A94">
        <w:tc>
          <w:tcPr>
            <w:tcW w:w="1696" w:type="dxa"/>
          </w:tcPr>
          <w:p w:rsidR="00AC300F" w:rsidRDefault="00AC300F" w:rsidP="00C83A94">
            <w:pPr>
              <w:pStyle w:val="Heading4"/>
            </w:pPr>
            <w:r>
              <w:t>Role</w:t>
            </w:r>
          </w:p>
        </w:tc>
        <w:tc>
          <w:tcPr>
            <w:tcW w:w="7654" w:type="dxa"/>
          </w:tcPr>
          <w:p w:rsidR="00AC300F" w:rsidRPr="00FC1A5D" w:rsidRDefault="00B13FC8" w:rsidP="00C83A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Java </w:t>
            </w:r>
            <w:r w:rsidR="00AC300F" w:rsidRPr="00FC1A5D">
              <w:rPr>
                <w:sz w:val="20"/>
                <w:szCs w:val="20"/>
              </w:rPr>
              <w:t>Developer</w:t>
            </w:r>
          </w:p>
        </w:tc>
      </w:tr>
      <w:tr w:rsidR="00AC300F" w:rsidTr="00C83A94">
        <w:tc>
          <w:tcPr>
            <w:tcW w:w="1696" w:type="dxa"/>
          </w:tcPr>
          <w:p w:rsidR="00AC300F" w:rsidRDefault="00AC300F" w:rsidP="00C83A94">
            <w:pPr>
              <w:pStyle w:val="Heading4"/>
            </w:pPr>
            <w:r>
              <w:t>Achievements</w:t>
            </w:r>
          </w:p>
        </w:tc>
        <w:tc>
          <w:tcPr>
            <w:tcW w:w="7654" w:type="dxa"/>
          </w:tcPr>
          <w:p w:rsidR="00927712" w:rsidRDefault="00927712" w:rsidP="00927712">
            <w:pPr>
              <w:autoSpaceDE w:val="0"/>
              <w:autoSpaceDN w:val="0"/>
              <w:adjustRightInd w:val="0"/>
              <w:rPr>
                <w:rFonts w:ascii="Rockwell,BoldItalic" w:hAnsi="Rockwell,BoldItalic" w:cs="Rockwell,BoldItalic"/>
                <w:b/>
                <w:bCs/>
                <w:i/>
                <w:iCs/>
                <w:color w:val="007FAC"/>
                <w:sz w:val="18"/>
                <w:szCs w:val="18"/>
                <w:lang w:val="en-IN"/>
              </w:rPr>
            </w:pPr>
            <w:r>
              <w:rPr>
                <w:rFonts w:ascii="Rockwell,BoldItalic" w:hAnsi="Rockwell,BoldItalic" w:cs="Rockwell,BoldItalic"/>
                <w:b/>
                <w:bCs/>
                <w:i/>
                <w:iCs/>
                <w:color w:val="007FAC"/>
                <w:lang w:val="en-IN"/>
              </w:rPr>
              <w:t>V</w:t>
            </w:r>
            <w:r>
              <w:rPr>
                <w:rFonts w:ascii="Rockwell,BoldItalic" w:hAnsi="Rockwell,BoldItalic" w:cs="Rockwell,BoldItalic"/>
                <w:b/>
                <w:bCs/>
                <w:i/>
                <w:iCs/>
                <w:color w:val="007FAC"/>
                <w:sz w:val="18"/>
                <w:szCs w:val="18"/>
                <w:lang w:val="en-IN"/>
              </w:rPr>
              <w:t xml:space="preserve">IRGIN </w:t>
            </w:r>
            <w:r>
              <w:rPr>
                <w:rFonts w:ascii="Rockwell,BoldItalic" w:hAnsi="Rockwell,BoldItalic" w:cs="Rockwell,BoldItalic"/>
                <w:b/>
                <w:bCs/>
                <w:i/>
                <w:iCs/>
                <w:color w:val="007FAC"/>
                <w:lang w:val="en-IN"/>
              </w:rPr>
              <w:t>M</w:t>
            </w:r>
            <w:r>
              <w:rPr>
                <w:rFonts w:ascii="Rockwell,BoldItalic" w:hAnsi="Rockwell,BoldItalic" w:cs="Rockwell,BoldItalic"/>
                <w:b/>
                <w:bCs/>
                <w:i/>
                <w:iCs/>
                <w:color w:val="007FAC"/>
                <w:sz w:val="18"/>
                <w:szCs w:val="18"/>
                <w:lang w:val="en-IN"/>
              </w:rPr>
              <w:t>EDIA</w:t>
            </w:r>
          </w:p>
          <w:p w:rsidR="00927712" w:rsidRPr="009E6E8A" w:rsidRDefault="00927712" w:rsidP="009E6E8A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</w:pPr>
            <w:r w:rsidRPr="009E6E8A"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  <w:t xml:space="preserve">Delivered </w:t>
            </w:r>
            <w:r w:rsidRPr="00F516BF">
              <w:rPr>
                <w:rFonts w:ascii="Calibri" w:hAnsi="Calibri" w:cs="Calibri"/>
                <w:b/>
                <w:i/>
                <w:color w:val="595959"/>
                <w:sz w:val="20"/>
                <w:szCs w:val="20"/>
                <w:lang w:val="en-IN"/>
              </w:rPr>
              <w:t>Real Time Intelligence</w:t>
            </w:r>
            <w:r w:rsidRPr="009E6E8A"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  <w:t xml:space="preserve"> application, a web portal to manage</w:t>
            </w:r>
          </w:p>
          <w:p w:rsidR="00AC300F" w:rsidRPr="00FC1A5D" w:rsidRDefault="00927712" w:rsidP="009E6E8A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</w:pPr>
            <w:r w:rsidRPr="009E6E8A">
              <w:rPr>
                <w:rFonts w:ascii="Calibri" w:hAnsi="Calibri" w:cs="Calibri"/>
                <w:color w:val="595959"/>
                <w:sz w:val="20"/>
                <w:szCs w:val="20"/>
                <w:lang w:val="en-IN"/>
              </w:rPr>
              <w:t>customer device portfolio, to end-customers in 3 months’ time.</w:t>
            </w:r>
          </w:p>
        </w:tc>
      </w:tr>
    </w:tbl>
    <w:p w:rsidR="007F5A69" w:rsidRDefault="00C02050" w:rsidP="007F5A69">
      <w:pPr>
        <w:pStyle w:val="Heading1"/>
      </w:pPr>
      <w:sdt>
        <w:sdtPr>
          <w:alias w:val="Education:"/>
          <w:tag w:val="Education:"/>
          <w:id w:val="543866955"/>
          <w:placeholder>
            <w:docPart w:val="BE404513C98D4F11BA63F1B9C288C200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:rsidR="00C055DC" w:rsidRPr="00D413F9" w:rsidRDefault="00543DCE" w:rsidP="00C055DC">
      <w:pPr>
        <w:pStyle w:val="Heading3"/>
      </w:pPr>
      <w:r>
        <w:t>MAY 2006</w:t>
      </w:r>
    </w:p>
    <w:p w:rsidR="00C055DC" w:rsidRPr="00513EFC" w:rsidRDefault="003F604A" w:rsidP="00C055DC">
      <w:pPr>
        <w:pStyle w:val="Heading2"/>
      </w:pPr>
      <w:proofErr w:type="spellStart"/>
      <w:r>
        <w:t>BTech</w:t>
      </w:r>
      <w:proofErr w:type="spellEnd"/>
      <w:r>
        <w:t xml:space="preserve">, Electricals </w:t>
      </w:r>
      <w:r w:rsidR="00006AA3">
        <w:t>&amp;</w:t>
      </w:r>
      <w:r>
        <w:t xml:space="preserve"> Electronics Engineering</w:t>
      </w:r>
      <w:r w:rsidR="00C055DC">
        <w:t xml:space="preserve"> /</w:t>
      </w:r>
      <w:r w:rsidR="00C055DC" w:rsidRPr="00513EFC">
        <w:t xml:space="preserve"> </w:t>
      </w:r>
      <w:r>
        <w:rPr>
          <w:rFonts w:ascii="Rockwell,Bold" w:hAnsi="Rockwell,Bold" w:cs="Rockwell,Bold"/>
          <w:bCs/>
          <w:color w:val="595959"/>
          <w:szCs w:val="32"/>
          <w:lang w:val="en-IN"/>
        </w:rPr>
        <w:t>National Inst</w:t>
      </w:r>
      <w:r w:rsidR="00C055DC">
        <w:rPr>
          <w:rFonts w:ascii="Rockwell,Bold" w:hAnsi="Rockwell,Bold" w:cs="Rockwell,Bold"/>
          <w:bCs/>
          <w:color w:val="595959"/>
          <w:szCs w:val="32"/>
          <w:lang w:val="en-IN"/>
        </w:rPr>
        <w:t>i</w:t>
      </w:r>
      <w:r w:rsidR="00B45E1B">
        <w:rPr>
          <w:rFonts w:ascii="Rockwell,Bold" w:hAnsi="Rockwell,Bold" w:cs="Rockwell,Bold"/>
          <w:bCs/>
          <w:color w:val="595959"/>
          <w:szCs w:val="32"/>
          <w:lang w:val="en-IN"/>
        </w:rPr>
        <w:t>tute o</w:t>
      </w:r>
      <w:r>
        <w:rPr>
          <w:rFonts w:ascii="Rockwell,Bold" w:hAnsi="Rockwell,Bold" w:cs="Rockwell,Bold"/>
          <w:bCs/>
          <w:color w:val="595959"/>
          <w:szCs w:val="32"/>
          <w:lang w:val="en-IN"/>
        </w:rPr>
        <w:t>f Technology, Tiruchirappalli</w:t>
      </w:r>
    </w:p>
    <w:p w:rsidR="00434074" w:rsidRDefault="00B7599E" w:rsidP="00434074">
      <w:pPr>
        <w:pStyle w:val="Heading1"/>
      </w:pPr>
      <w:r>
        <w:t>Certifications</w:t>
      </w:r>
    </w:p>
    <w:p w:rsidR="00BD1B02" w:rsidRPr="00E976DE" w:rsidRDefault="00BD1B02" w:rsidP="00E976D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="Calibri" w:hAnsi="Calibri" w:cs="Calibri"/>
          <w:color w:val="595959"/>
          <w:lang w:val="en-IN"/>
        </w:rPr>
      </w:pPr>
      <w:r w:rsidRPr="00E976DE">
        <w:rPr>
          <w:rFonts w:ascii="Calibri" w:hAnsi="Calibri" w:cs="Calibri"/>
          <w:color w:val="595959"/>
          <w:lang w:val="en-IN"/>
        </w:rPr>
        <w:t xml:space="preserve">Safe </w:t>
      </w:r>
      <w:proofErr w:type="spellStart"/>
      <w:r w:rsidRPr="00E976DE">
        <w:rPr>
          <w:rFonts w:ascii="Calibri" w:hAnsi="Calibri" w:cs="Calibri"/>
          <w:color w:val="595959"/>
          <w:lang w:val="en-IN"/>
        </w:rPr>
        <w:t>Agilist</w:t>
      </w:r>
      <w:proofErr w:type="spellEnd"/>
      <w:r w:rsidRPr="00E976DE">
        <w:rPr>
          <w:rFonts w:ascii="Calibri" w:hAnsi="Calibri" w:cs="Calibri"/>
          <w:color w:val="595959"/>
          <w:lang w:val="en-IN"/>
        </w:rPr>
        <w:t xml:space="preserve"> 4.0</w:t>
      </w:r>
    </w:p>
    <w:p w:rsidR="00BD1B02" w:rsidRPr="00E976DE" w:rsidRDefault="00BD1B02" w:rsidP="00E976D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="Calibri" w:hAnsi="Calibri" w:cs="Calibri"/>
          <w:color w:val="595959"/>
          <w:lang w:val="en-IN"/>
        </w:rPr>
      </w:pPr>
      <w:r w:rsidRPr="00E976DE">
        <w:rPr>
          <w:rFonts w:ascii="Calibri" w:hAnsi="Calibri" w:cs="Calibri"/>
          <w:color w:val="3E93E6"/>
          <w:lang w:val="en-IN"/>
        </w:rPr>
        <w:t xml:space="preserve">Mongo DB – Java Developer (M101J) </w:t>
      </w:r>
      <w:r w:rsidRPr="00E976DE">
        <w:rPr>
          <w:rFonts w:ascii="Calibri" w:hAnsi="Calibri" w:cs="Calibri"/>
          <w:color w:val="595959"/>
          <w:lang w:val="en-IN"/>
        </w:rPr>
        <w:t>via MongoDB University.</w:t>
      </w:r>
    </w:p>
    <w:p w:rsidR="00BC7376" w:rsidRPr="00BC7376" w:rsidRDefault="00BD1B02" w:rsidP="00E976DE">
      <w:pPr>
        <w:pStyle w:val="ListParagraph"/>
        <w:numPr>
          <w:ilvl w:val="0"/>
          <w:numId w:val="15"/>
        </w:numPr>
      </w:pPr>
      <w:r w:rsidRPr="00E976DE">
        <w:rPr>
          <w:rFonts w:ascii="Calibri" w:hAnsi="Calibri" w:cs="Calibri"/>
          <w:color w:val="595959"/>
          <w:lang w:val="en-IN"/>
        </w:rPr>
        <w:t>AINS 21 – provided by AICPCU</w:t>
      </w:r>
    </w:p>
    <w:sectPr w:rsidR="00BC7376" w:rsidRPr="00BC7376" w:rsidSect="00D92B95">
      <w:footerReference w:type="default" r:id="rId10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050" w:rsidRDefault="00C02050" w:rsidP="00725803">
      <w:pPr>
        <w:spacing w:after="0"/>
      </w:pPr>
      <w:r>
        <w:separator/>
      </w:r>
    </w:p>
  </w:endnote>
  <w:endnote w:type="continuationSeparator" w:id="0">
    <w:p w:rsidR="00C02050" w:rsidRDefault="00C02050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ckwell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328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050" w:rsidRDefault="00C02050" w:rsidP="00725803">
      <w:pPr>
        <w:spacing w:after="0"/>
      </w:pPr>
      <w:r>
        <w:separator/>
      </w:r>
    </w:p>
  </w:footnote>
  <w:footnote w:type="continuationSeparator" w:id="0">
    <w:p w:rsidR="00C02050" w:rsidRDefault="00C02050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C12D08"/>
    <w:multiLevelType w:val="hybridMultilevel"/>
    <w:tmpl w:val="AC6AF1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C34304"/>
    <w:multiLevelType w:val="hybridMultilevel"/>
    <w:tmpl w:val="5F42BBEA"/>
    <w:lvl w:ilvl="0" w:tplc="BEA412EE">
      <w:start w:val="1"/>
      <w:numFmt w:val="bullet"/>
      <w:lvlText w:val="–"/>
      <w:lvlJc w:val="left"/>
      <w:pPr>
        <w:ind w:left="720" w:hanging="360"/>
      </w:pPr>
      <w:rPr>
        <w:rFonts w:ascii="Verdana" w:hAnsi="Verdan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F474185"/>
    <w:multiLevelType w:val="hybridMultilevel"/>
    <w:tmpl w:val="9B22F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2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A73"/>
    <w:rsid w:val="00002388"/>
    <w:rsid w:val="00006AA3"/>
    <w:rsid w:val="0002243A"/>
    <w:rsid w:val="00025E77"/>
    <w:rsid w:val="00027312"/>
    <w:rsid w:val="00032F21"/>
    <w:rsid w:val="0003569C"/>
    <w:rsid w:val="00037550"/>
    <w:rsid w:val="000645F2"/>
    <w:rsid w:val="000663EC"/>
    <w:rsid w:val="00070616"/>
    <w:rsid w:val="00081E0E"/>
    <w:rsid w:val="00082F03"/>
    <w:rsid w:val="000835A0"/>
    <w:rsid w:val="000934A2"/>
    <w:rsid w:val="00095320"/>
    <w:rsid w:val="000A3689"/>
    <w:rsid w:val="000A5A15"/>
    <w:rsid w:val="000C7D09"/>
    <w:rsid w:val="000D1D8B"/>
    <w:rsid w:val="000D57A7"/>
    <w:rsid w:val="000E02AD"/>
    <w:rsid w:val="000E284F"/>
    <w:rsid w:val="000E5752"/>
    <w:rsid w:val="000F5DDD"/>
    <w:rsid w:val="000F6B89"/>
    <w:rsid w:val="001014C7"/>
    <w:rsid w:val="001322BD"/>
    <w:rsid w:val="00142955"/>
    <w:rsid w:val="001467F5"/>
    <w:rsid w:val="00154C43"/>
    <w:rsid w:val="0016047F"/>
    <w:rsid w:val="00170928"/>
    <w:rsid w:val="00182C4E"/>
    <w:rsid w:val="00187C37"/>
    <w:rsid w:val="00192E86"/>
    <w:rsid w:val="001A199D"/>
    <w:rsid w:val="001B0955"/>
    <w:rsid w:val="001C0C7F"/>
    <w:rsid w:val="001C5420"/>
    <w:rsid w:val="001C7D2A"/>
    <w:rsid w:val="001D3824"/>
    <w:rsid w:val="001E71D5"/>
    <w:rsid w:val="001F4DC0"/>
    <w:rsid w:val="002127A9"/>
    <w:rsid w:val="0022393F"/>
    <w:rsid w:val="00227784"/>
    <w:rsid w:val="00232581"/>
    <w:rsid w:val="0023705D"/>
    <w:rsid w:val="00250A31"/>
    <w:rsid w:val="00251C13"/>
    <w:rsid w:val="00272E9B"/>
    <w:rsid w:val="00287719"/>
    <w:rsid w:val="002922D0"/>
    <w:rsid w:val="002A1993"/>
    <w:rsid w:val="002C3B41"/>
    <w:rsid w:val="002D5C53"/>
    <w:rsid w:val="002E039F"/>
    <w:rsid w:val="002F1AF8"/>
    <w:rsid w:val="0031335A"/>
    <w:rsid w:val="003143DD"/>
    <w:rsid w:val="00316A30"/>
    <w:rsid w:val="00325ACB"/>
    <w:rsid w:val="00332F54"/>
    <w:rsid w:val="00340B03"/>
    <w:rsid w:val="00353855"/>
    <w:rsid w:val="00380AE7"/>
    <w:rsid w:val="00385950"/>
    <w:rsid w:val="003A6943"/>
    <w:rsid w:val="003B1416"/>
    <w:rsid w:val="003B69D8"/>
    <w:rsid w:val="003C1B13"/>
    <w:rsid w:val="003D2D5C"/>
    <w:rsid w:val="003F0AAD"/>
    <w:rsid w:val="003F604A"/>
    <w:rsid w:val="00410BA2"/>
    <w:rsid w:val="00434074"/>
    <w:rsid w:val="00437B30"/>
    <w:rsid w:val="00452FD1"/>
    <w:rsid w:val="00463C3B"/>
    <w:rsid w:val="004833E2"/>
    <w:rsid w:val="004937AE"/>
    <w:rsid w:val="00495213"/>
    <w:rsid w:val="004961A0"/>
    <w:rsid w:val="004B0687"/>
    <w:rsid w:val="004B2F9F"/>
    <w:rsid w:val="004C6ECD"/>
    <w:rsid w:val="004C7193"/>
    <w:rsid w:val="004D6C10"/>
    <w:rsid w:val="004E2970"/>
    <w:rsid w:val="004F7348"/>
    <w:rsid w:val="00502097"/>
    <w:rsid w:val="005026DD"/>
    <w:rsid w:val="0050696A"/>
    <w:rsid w:val="005116D8"/>
    <w:rsid w:val="00513EFC"/>
    <w:rsid w:val="00517165"/>
    <w:rsid w:val="0052113B"/>
    <w:rsid w:val="005227D9"/>
    <w:rsid w:val="00531727"/>
    <w:rsid w:val="00543DCE"/>
    <w:rsid w:val="005454C4"/>
    <w:rsid w:val="00547073"/>
    <w:rsid w:val="00554323"/>
    <w:rsid w:val="0056164D"/>
    <w:rsid w:val="0056231C"/>
    <w:rsid w:val="0056252B"/>
    <w:rsid w:val="00564951"/>
    <w:rsid w:val="00573BF9"/>
    <w:rsid w:val="005A4A49"/>
    <w:rsid w:val="005A67FF"/>
    <w:rsid w:val="005B1D68"/>
    <w:rsid w:val="005C24C9"/>
    <w:rsid w:val="005C6681"/>
    <w:rsid w:val="005C73DF"/>
    <w:rsid w:val="005E1C2B"/>
    <w:rsid w:val="00611B37"/>
    <w:rsid w:val="00617B5F"/>
    <w:rsid w:val="00622638"/>
    <w:rsid w:val="00622F76"/>
    <w:rsid w:val="006252B4"/>
    <w:rsid w:val="006355A3"/>
    <w:rsid w:val="00646BA2"/>
    <w:rsid w:val="0065010E"/>
    <w:rsid w:val="00657ECB"/>
    <w:rsid w:val="006746E2"/>
    <w:rsid w:val="00675EA0"/>
    <w:rsid w:val="00677C0B"/>
    <w:rsid w:val="00685765"/>
    <w:rsid w:val="006A4A5E"/>
    <w:rsid w:val="006B1E78"/>
    <w:rsid w:val="006C08A0"/>
    <w:rsid w:val="006C0D53"/>
    <w:rsid w:val="006C47D8"/>
    <w:rsid w:val="006D2D08"/>
    <w:rsid w:val="006F26A2"/>
    <w:rsid w:val="006F4F18"/>
    <w:rsid w:val="006F5D50"/>
    <w:rsid w:val="006F5F65"/>
    <w:rsid w:val="0070237E"/>
    <w:rsid w:val="00704601"/>
    <w:rsid w:val="00725803"/>
    <w:rsid w:val="00725CB5"/>
    <w:rsid w:val="007307A3"/>
    <w:rsid w:val="007364DC"/>
    <w:rsid w:val="007368EB"/>
    <w:rsid w:val="007522C8"/>
    <w:rsid w:val="00752315"/>
    <w:rsid w:val="00787F2F"/>
    <w:rsid w:val="0079007E"/>
    <w:rsid w:val="00790CDB"/>
    <w:rsid w:val="007A642F"/>
    <w:rsid w:val="007A6FF0"/>
    <w:rsid w:val="007B753B"/>
    <w:rsid w:val="007D4143"/>
    <w:rsid w:val="007D5B9E"/>
    <w:rsid w:val="007E2B13"/>
    <w:rsid w:val="007F0E8D"/>
    <w:rsid w:val="007F5A69"/>
    <w:rsid w:val="00807D6C"/>
    <w:rsid w:val="00827FAA"/>
    <w:rsid w:val="00842EA2"/>
    <w:rsid w:val="00857E6B"/>
    <w:rsid w:val="00871D82"/>
    <w:rsid w:val="00873B93"/>
    <w:rsid w:val="008824D7"/>
    <w:rsid w:val="00894A73"/>
    <w:rsid w:val="0089609A"/>
    <w:rsid w:val="008968C4"/>
    <w:rsid w:val="008A1BA8"/>
    <w:rsid w:val="008B6161"/>
    <w:rsid w:val="008C695D"/>
    <w:rsid w:val="008D7C1C"/>
    <w:rsid w:val="008E0738"/>
    <w:rsid w:val="008E754A"/>
    <w:rsid w:val="009023FF"/>
    <w:rsid w:val="0092291B"/>
    <w:rsid w:val="009265AF"/>
    <w:rsid w:val="00927712"/>
    <w:rsid w:val="00932D92"/>
    <w:rsid w:val="0095272C"/>
    <w:rsid w:val="00963B1F"/>
    <w:rsid w:val="00964AB2"/>
    <w:rsid w:val="00970BC7"/>
    <w:rsid w:val="00972024"/>
    <w:rsid w:val="00972DA5"/>
    <w:rsid w:val="009730B0"/>
    <w:rsid w:val="00982850"/>
    <w:rsid w:val="009A2B6D"/>
    <w:rsid w:val="009A55CE"/>
    <w:rsid w:val="009B4246"/>
    <w:rsid w:val="009B7CBC"/>
    <w:rsid w:val="009E6E8A"/>
    <w:rsid w:val="009F04D2"/>
    <w:rsid w:val="009F15B6"/>
    <w:rsid w:val="009F2BA7"/>
    <w:rsid w:val="009F6DA0"/>
    <w:rsid w:val="00A01182"/>
    <w:rsid w:val="00A07B64"/>
    <w:rsid w:val="00A150F4"/>
    <w:rsid w:val="00A17955"/>
    <w:rsid w:val="00A20076"/>
    <w:rsid w:val="00A4080A"/>
    <w:rsid w:val="00A47A02"/>
    <w:rsid w:val="00A5066D"/>
    <w:rsid w:val="00A67BDE"/>
    <w:rsid w:val="00A72E80"/>
    <w:rsid w:val="00AA1F6E"/>
    <w:rsid w:val="00AA31E4"/>
    <w:rsid w:val="00AA4426"/>
    <w:rsid w:val="00AA6BF2"/>
    <w:rsid w:val="00AC300F"/>
    <w:rsid w:val="00AD13CB"/>
    <w:rsid w:val="00AD3FD8"/>
    <w:rsid w:val="00AF248C"/>
    <w:rsid w:val="00B0730D"/>
    <w:rsid w:val="00B13FC8"/>
    <w:rsid w:val="00B14A11"/>
    <w:rsid w:val="00B32757"/>
    <w:rsid w:val="00B370A8"/>
    <w:rsid w:val="00B45E1B"/>
    <w:rsid w:val="00B70209"/>
    <w:rsid w:val="00B7599E"/>
    <w:rsid w:val="00B8518F"/>
    <w:rsid w:val="00B873BC"/>
    <w:rsid w:val="00BB354A"/>
    <w:rsid w:val="00BC6205"/>
    <w:rsid w:val="00BC7376"/>
    <w:rsid w:val="00BD1509"/>
    <w:rsid w:val="00BD1B02"/>
    <w:rsid w:val="00BD669A"/>
    <w:rsid w:val="00BE20E6"/>
    <w:rsid w:val="00BE6584"/>
    <w:rsid w:val="00C01A20"/>
    <w:rsid w:val="00C02050"/>
    <w:rsid w:val="00C055DC"/>
    <w:rsid w:val="00C05E68"/>
    <w:rsid w:val="00C13F2B"/>
    <w:rsid w:val="00C22211"/>
    <w:rsid w:val="00C247F4"/>
    <w:rsid w:val="00C36B9D"/>
    <w:rsid w:val="00C43D65"/>
    <w:rsid w:val="00C84833"/>
    <w:rsid w:val="00C9044F"/>
    <w:rsid w:val="00CA2879"/>
    <w:rsid w:val="00CB53C3"/>
    <w:rsid w:val="00CD0343"/>
    <w:rsid w:val="00CF0E0F"/>
    <w:rsid w:val="00CF3EEA"/>
    <w:rsid w:val="00D1352E"/>
    <w:rsid w:val="00D14BA8"/>
    <w:rsid w:val="00D16558"/>
    <w:rsid w:val="00D2420D"/>
    <w:rsid w:val="00D25DCE"/>
    <w:rsid w:val="00D26248"/>
    <w:rsid w:val="00D30382"/>
    <w:rsid w:val="00D413F9"/>
    <w:rsid w:val="00D44E50"/>
    <w:rsid w:val="00D55EDB"/>
    <w:rsid w:val="00D671C1"/>
    <w:rsid w:val="00D672CD"/>
    <w:rsid w:val="00D81352"/>
    <w:rsid w:val="00D90060"/>
    <w:rsid w:val="00D92B95"/>
    <w:rsid w:val="00DA5D78"/>
    <w:rsid w:val="00DB2D53"/>
    <w:rsid w:val="00DB58D8"/>
    <w:rsid w:val="00DD328E"/>
    <w:rsid w:val="00DD44FE"/>
    <w:rsid w:val="00DD6B42"/>
    <w:rsid w:val="00DE6C6B"/>
    <w:rsid w:val="00E03F71"/>
    <w:rsid w:val="00E0739D"/>
    <w:rsid w:val="00E07734"/>
    <w:rsid w:val="00E1109E"/>
    <w:rsid w:val="00E154B5"/>
    <w:rsid w:val="00E17784"/>
    <w:rsid w:val="00E232F0"/>
    <w:rsid w:val="00E24E85"/>
    <w:rsid w:val="00E34F89"/>
    <w:rsid w:val="00E3536C"/>
    <w:rsid w:val="00E52791"/>
    <w:rsid w:val="00E55290"/>
    <w:rsid w:val="00E70574"/>
    <w:rsid w:val="00E7575A"/>
    <w:rsid w:val="00E83195"/>
    <w:rsid w:val="00E976DE"/>
    <w:rsid w:val="00EA5389"/>
    <w:rsid w:val="00EA7DD0"/>
    <w:rsid w:val="00EB6B2F"/>
    <w:rsid w:val="00EC2876"/>
    <w:rsid w:val="00EF2B3A"/>
    <w:rsid w:val="00F00A4F"/>
    <w:rsid w:val="00F24350"/>
    <w:rsid w:val="00F3315B"/>
    <w:rsid w:val="00F33CD8"/>
    <w:rsid w:val="00F35376"/>
    <w:rsid w:val="00F404D4"/>
    <w:rsid w:val="00F45513"/>
    <w:rsid w:val="00F47B01"/>
    <w:rsid w:val="00F516BF"/>
    <w:rsid w:val="00F52133"/>
    <w:rsid w:val="00F62D91"/>
    <w:rsid w:val="00F728E5"/>
    <w:rsid w:val="00F8718F"/>
    <w:rsid w:val="00F947A7"/>
    <w:rsid w:val="00FA1D60"/>
    <w:rsid w:val="00FC1A5D"/>
    <w:rsid w:val="00FC4EEA"/>
    <w:rsid w:val="00FD1C49"/>
    <w:rsid w:val="00FD1DE2"/>
    <w:rsid w:val="00FD573D"/>
    <w:rsid w:val="00FF37A1"/>
    <w:rsid w:val="00FF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C7F1D"/>
  <w15:chartTrackingRefBased/>
  <w15:docId w15:val="{2CDD3C60-2653-476A-ABA6-9DBC3FBD4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53742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3BA80F238564401B33CF9C1B64D1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B7E3A-BABA-4190-86EE-D6275342587E}"/>
      </w:docPartPr>
      <w:docPartBody>
        <w:p w:rsidR="00FC7E56" w:rsidRDefault="00641F58">
          <w:pPr>
            <w:pStyle w:val="43BA80F238564401B33CF9C1B64D169B"/>
          </w:pPr>
          <w:r w:rsidRPr="009D0878">
            <w:t>Address</w:t>
          </w:r>
        </w:p>
      </w:docPartBody>
    </w:docPart>
    <w:docPart>
      <w:docPartPr>
        <w:name w:val="1B6AF24E2D384F308E2B0155F39206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3BFAF-9193-43A6-B02B-AE71A1209A69}"/>
      </w:docPartPr>
      <w:docPartBody>
        <w:p w:rsidR="00FC7E56" w:rsidRDefault="00641F58">
          <w:pPr>
            <w:pStyle w:val="1B6AF24E2D384F308E2B0155F39206B6"/>
          </w:pPr>
          <w:r w:rsidRPr="009D0878">
            <w:t>Phone</w:t>
          </w:r>
        </w:p>
      </w:docPartBody>
    </w:docPart>
    <w:docPart>
      <w:docPartPr>
        <w:name w:val="75158F0767404E22AD540367B18B6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CAF08-AD34-480B-AF4C-C21126424108}"/>
      </w:docPartPr>
      <w:docPartBody>
        <w:p w:rsidR="00FC7E56" w:rsidRDefault="00641F58">
          <w:pPr>
            <w:pStyle w:val="75158F0767404E22AD540367B18B66FD"/>
          </w:pPr>
          <w:r w:rsidRPr="009D0878">
            <w:t>Email</w:t>
          </w:r>
        </w:p>
      </w:docPartBody>
    </w:docPart>
    <w:docPart>
      <w:docPartPr>
        <w:name w:val="048FF22E78FF4468A33DF54155987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5C79F-7AD0-4EA1-9882-81B1EE1E6B8A}"/>
      </w:docPartPr>
      <w:docPartBody>
        <w:p w:rsidR="00FC7E56" w:rsidRDefault="00641F58">
          <w:pPr>
            <w:pStyle w:val="048FF22E78FF4468A33DF54155987B3D"/>
          </w:pPr>
          <w:r w:rsidRPr="009D0878">
            <w:t>LinkedIn Profile</w:t>
          </w:r>
        </w:p>
      </w:docPartBody>
    </w:docPart>
    <w:docPart>
      <w:docPartPr>
        <w:name w:val="88C858B5E7D34160843A7EAA24EE1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51007-692B-4ECE-B8F5-AFEEE7A296A6}"/>
      </w:docPartPr>
      <w:docPartBody>
        <w:p w:rsidR="00FC7E56" w:rsidRDefault="00641F58">
          <w:pPr>
            <w:pStyle w:val="88C858B5E7D34160843A7EAA24EE1758"/>
          </w:pPr>
          <w:r w:rsidRPr="009D0878">
            <w:t>Twitter/Blog/Portfolio</w:t>
          </w:r>
        </w:p>
      </w:docPartBody>
    </w:docPart>
    <w:docPart>
      <w:docPartPr>
        <w:name w:val="42BFEC510CBE466EA8A0847E961FA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D2A54-6D4D-4B48-87B8-756CD15BDAC3}"/>
      </w:docPartPr>
      <w:docPartBody>
        <w:p w:rsidR="00FC7E56" w:rsidRDefault="00641F58">
          <w:pPr>
            <w:pStyle w:val="42BFEC510CBE466EA8A0847E961FAB26"/>
          </w:pPr>
          <w:r>
            <w:t>Skills</w:t>
          </w:r>
        </w:p>
      </w:docPartBody>
    </w:docPart>
    <w:docPart>
      <w:docPartPr>
        <w:name w:val="BE404513C98D4F11BA63F1B9C288C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1D246-3049-44BC-A82D-11AF9FF5C0EA}"/>
      </w:docPartPr>
      <w:docPartBody>
        <w:p w:rsidR="00FC7E56" w:rsidRDefault="00641F58">
          <w:pPr>
            <w:pStyle w:val="BE404513C98D4F11BA63F1B9C288C200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ckwell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F58"/>
    <w:rsid w:val="001F0D47"/>
    <w:rsid w:val="002B4AC3"/>
    <w:rsid w:val="00600635"/>
    <w:rsid w:val="00641F58"/>
    <w:rsid w:val="00E4772A"/>
    <w:rsid w:val="00FC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8D59D212754192A7EF69CFDAC417E9">
    <w:name w:val="DE8D59D212754192A7EF69CFDAC417E9"/>
  </w:style>
  <w:style w:type="paragraph" w:customStyle="1" w:styleId="0C795B966FCF48DC98FA7B687BC04917">
    <w:name w:val="0C795B966FCF48DC98FA7B687BC04917"/>
  </w:style>
  <w:style w:type="paragraph" w:customStyle="1" w:styleId="43BA80F238564401B33CF9C1B64D169B">
    <w:name w:val="43BA80F238564401B33CF9C1B64D169B"/>
  </w:style>
  <w:style w:type="paragraph" w:customStyle="1" w:styleId="1B6AF24E2D384F308E2B0155F39206B6">
    <w:name w:val="1B6AF24E2D384F308E2B0155F39206B6"/>
  </w:style>
  <w:style w:type="paragraph" w:customStyle="1" w:styleId="75158F0767404E22AD540367B18B66FD">
    <w:name w:val="75158F0767404E22AD540367B18B66FD"/>
  </w:style>
  <w:style w:type="paragraph" w:customStyle="1" w:styleId="048FF22E78FF4468A33DF54155987B3D">
    <w:name w:val="048FF22E78FF4468A33DF54155987B3D"/>
  </w:style>
  <w:style w:type="paragraph" w:customStyle="1" w:styleId="88C858B5E7D34160843A7EAA24EE1758">
    <w:name w:val="88C858B5E7D34160843A7EAA24EE1758"/>
  </w:style>
  <w:style w:type="paragraph" w:customStyle="1" w:styleId="AC824DA990D945938323FE48215C4BEF">
    <w:name w:val="AC824DA990D945938323FE48215C4BEF"/>
  </w:style>
  <w:style w:type="paragraph" w:customStyle="1" w:styleId="42BFEC510CBE466EA8A0847E961FAB26">
    <w:name w:val="42BFEC510CBE466EA8A0847E961FAB26"/>
  </w:style>
  <w:style w:type="paragraph" w:customStyle="1" w:styleId="A104E2C7017F46DAB8F34A418EC74746">
    <w:name w:val="A104E2C7017F46DAB8F34A418EC74746"/>
  </w:style>
  <w:style w:type="paragraph" w:customStyle="1" w:styleId="A069ED314A5D4BD7958D5FD0169EEBFE">
    <w:name w:val="A069ED314A5D4BD7958D5FD0169EEBFE"/>
  </w:style>
  <w:style w:type="paragraph" w:customStyle="1" w:styleId="F84677BBB5D64224A3878D43A89FB075">
    <w:name w:val="F84677BBB5D64224A3878D43A89FB075"/>
  </w:style>
  <w:style w:type="paragraph" w:customStyle="1" w:styleId="C8F83D322E5D44A7B26F6A7F208638B7">
    <w:name w:val="C8F83D322E5D44A7B26F6A7F208638B7"/>
  </w:style>
  <w:style w:type="paragraph" w:customStyle="1" w:styleId="458E1A9CBFD04DCBB9542A20137C07A3">
    <w:name w:val="458E1A9CBFD04DCBB9542A20137C07A3"/>
  </w:style>
  <w:style w:type="paragraph" w:customStyle="1" w:styleId="DEB1C0EBF59B4FB7BA3507200D6C3C1A">
    <w:name w:val="DEB1C0EBF59B4FB7BA3507200D6C3C1A"/>
  </w:style>
  <w:style w:type="paragraph" w:customStyle="1" w:styleId="243E5DB6F43F4B4DB52F079533C3E344">
    <w:name w:val="243E5DB6F43F4B4DB52F079533C3E344"/>
  </w:style>
  <w:style w:type="paragraph" w:customStyle="1" w:styleId="005BDF14B63045068F82BCDF2DBC090F">
    <w:name w:val="005BDF14B63045068F82BCDF2DBC090F"/>
  </w:style>
  <w:style w:type="paragraph" w:customStyle="1" w:styleId="57CA951827F146E09A59A7BE000CD400">
    <w:name w:val="57CA951827F146E09A59A7BE000CD400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F311CBA0BB6F414DA6C8DBD86DDBC45D">
    <w:name w:val="F311CBA0BB6F414DA6C8DBD86DDBC45D"/>
  </w:style>
  <w:style w:type="paragraph" w:customStyle="1" w:styleId="54983D843A85414AA993115C829ACC51">
    <w:name w:val="54983D843A85414AA993115C829ACC51"/>
  </w:style>
  <w:style w:type="paragraph" w:customStyle="1" w:styleId="C490F801736B4163A0A62A8185C7A907">
    <w:name w:val="C490F801736B4163A0A62A8185C7A907"/>
  </w:style>
  <w:style w:type="paragraph" w:customStyle="1" w:styleId="F899195C2BFE4168A669675181C549BB">
    <w:name w:val="F899195C2BFE4168A669675181C549BB"/>
  </w:style>
  <w:style w:type="paragraph" w:customStyle="1" w:styleId="B118CA2E5BDD4DABB69A2773C0A7BBC4">
    <w:name w:val="B118CA2E5BDD4DABB69A2773C0A7BBC4"/>
  </w:style>
  <w:style w:type="paragraph" w:customStyle="1" w:styleId="EFD14463B69F458F9718F140AF7ED9DB">
    <w:name w:val="EFD14463B69F458F9718F140AF7ED9DB"/>
  </w:style>
  <w:style w:type="paragraph" w:customStyle="1" w:styleId="4F1A3E2FD5BC41A088C4BE36CDDDA883">
    <w:name w:val="4F1A3E2FD5BC41A088C4BE36CDDDA883"/>
  </w:style>
  <w:style w:type="paragraph" w:customStyle="1" w:styleId="BE404513C98D4F11BA63F1B9C288C200">
    <w:name w:val="BE404513C98D4F11BA63F1B9C288C200"/>
  </w:style>
  <w:style w:type="paragraph" w:customStyle="1" w:styleId="CF772048E9BD4630ADD8C987684E52D1">
    <w:name w:val="CF772048E9BD4630ADD8C987684E52D1"/>
  </w:style>
  <w:style w:type="paragraph" w:customStyle="1" w:styleId="24FDBC2317B24387A27237FDE8184AD4">
    <w:name w:val="24FDBC2317B24387A27237FDE8184AD4"/>
  </w:style>
  <w:style w:type="paragraph" w:customStyle="1" w:styleId="91629E4D4A964318AD82C44118AE8E85">
    <w:name w:val="91629E4D4A964318AD82C44118AE8E85"/>
  </w:style>
  <w:style w:type="paragraph" w:customStyle="1" w:styleId="0DAC4C853FE4464495051991413BADED">
    <w:name w:val="0DAC4C853FE4464495051991413BADED"/>
  </w:style>
  <w:style w:type="paragraph" w:customStyle="1" w:styleId="968300849C3E41A6B5842E492B7702FB">
    <w:name w:val="968300849C3E41A6B5842E492B7702FB"/>
  </w:style>
  <w:style w:type="paragraph" w:customStyle="1" w:styleId="27CFB7A061BD4867848F4FCBB76D5A58">
    <w:name w:val="27CFB7A061BD4867848F4FCBB76D5A58"/>
  </w:style>
  <w:style w:type="paragraph" w:customStyle="1" w:styleId="0024C60F92574BF49CBC2A997272EF3C">
    <w:name w:val="0024C60F92574BF49CBC2A997272EF3C"/>
  </w:style>
  <w:style w:type="paragraph" w:customStyle="1" w:styleId="5A05A3064273425C890E64834041CF8C">
    <w:name w:val="5A05A3064273425C890E64834041CF8C"/>
  </w:style>
  <w:style w:type="paragraph" w:customStyle="1" w:styleId="7174A2D9E1BB474E9E6E42D956230412">
    <w:name w:val="7174A2D9E1BB474E9E6E42D956230412"/>
  </w:style>
  <w:style w:type="paragraph" w:customStyle="1" w:styleId="8C8A803C02F8458CB97021CF15BA2EAC">
    <w:name w:val="8C8A803C02F8458CB97021CF15BA2EAC"/>
  </w:style>
  <w:style w:type="paragraph" w:customStyle="1" w:styleId="E944D6BBC6E64609993FAC4FCDE1CC09">
    <w:name w:val="E944D6BBC6E64609993FAC4FCDE1CC09"/>
  </w:style>
  <w:style w:type="paragraph" w:customStyle="1" w:styleId="6456E93CCE67417C90B6A4061262EC77">
    <w:name w:val="6456E93CCE67417C90B6A4061262EC77"/>
  </w:style>
  <w:style w:type="paragraph" w:customStyle="1" w:styleId="70491CA5830E47EFB8AE6D4579D721DD">
    <w:name w:val="70491CA5830E47EFB8AE6D4579D721DD"/>
    <w:rsid w:val="00600635"/>
  </w:style>
  <w:style w:type="paragraph" w:customStyle="1" w:styleId="6E7CD9256AF84AA684B84F9148D64552">
    <w:name w:val="6E7CD9256AF84AA684B84F9148D64552"/>
    <w:rsid w:val="006006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Chennai, Tamilnadu, India</CompanyAddress>
  <CompanyPhone>+91 96000 91495</CompanyPhone>
  <CompanyFax/>
  <CompanyEmail>sivasurendhar.s@gmail.com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120CD6-2C71-4D0A-9251-D8354924B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106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Siva Surendhar [GCG-NAOT]</dc:creator>
  <cp:keywords>https://goo.gl/h8C4S7</cp:keywords>
  <dc:description/>
  <cp:lastModifiedBy>Suresh, Siva Surendhar [GCB-OT]</cp:lastModifiedBy>
  <cp:revision>255</cp:revision>
  <dcterms:created xsi:type="dcterms:W3CDTF">2018-05-25T09:21:00Z</dcterms:created>
  <dcterms:modified xsi:type="dcterms:W3CDTF">2018-06-06T13:07:00Z</dcterms:modified>
  <cp:category/>
  <cp:contentStatus>https://github.com/shekrunk</cp:contentStatus>
</cp:coreProperties>
</file>